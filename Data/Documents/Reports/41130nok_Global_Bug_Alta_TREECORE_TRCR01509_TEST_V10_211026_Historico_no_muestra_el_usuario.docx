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trebo-Colores-Alternos"/>
        <w:tblpPr w:leftFromText="141" w:rightFromText="141" w:vertAnchor="text" w:horzAnchor="margin" w:tblpY="266"/>
        <w:tblW w:w="8613" w:type="dxa"/>
        <w:tblLook w:val="04A0" w:firstRow="1" w:lastRow="0" w:firstColumn="1" w:lastColumn="0" w:noHBand="0" w:noVBand="1"/>
      </w:tblPr>
      <w:tblGrid>
        <w:gridCol w:w="2831"/>
        <w:gridCol w:w="2831"/>
        <w:gridCol w:w="2951"/>
      </w:tblGrid>
      <w:tr w:rsidR="003479C3" w:rsidRPr="007E1227" w14:paraId="615A5C05" w14:textId="77777777" w:rsidTr="00793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3" w:type="dxa"/>
            <w:gridSpan w:val="3"/>
          </w:tcPr>
          <w:p w14:paraId="62BC000A" w14:textId="77777777" w:rsidR="003479C3" w:rsidRPr="00F32680" w:rsidRDefault="003479C3" w:rsidP="003479C3">
            <w:pPr>
              <w:pStyle w:val="Sub2-Tablas"/>
            </w:pPr>
            <w:r>
              <w:t>Informe de prueba / test</w:t>
            </w:r>
          </w:p>
        </w:tc>
      </w:tr>
      <w:tr w:rsidR="003479C3" w14:paraId="1A13A408" w14:textId="77777777" w:rsidTr="00793234">
        <w:tc>
          <w:tcPr>
            <w:tcW w:w="2831" w:type="dxa"/>
          </w:tcPr>
          <w:p w14:paraId="6289043B" w14:textId="047E3F88" w:rsidR="003479C3" w:rsidRPr="00F32680" w:rsidRDefault="00DA708B" w:rsidP="00793234">
            <w:pPr>
              <w:pStyle w:val="Cuerpodetexto"/>
              <w:jc w:val="center"/>
              <w:rPr>
                <w:rStyle w:val="NegritaAzul"/>
              </w:rPr>
            </w:pPr>
            <w:r>
              <w:rPr>
                <w:rStyle w:val="NegritaAzul"/>
              </w:rPr>
              <w:t>Global</w:t>
            </w:r>
          </w:p>
        </w:tc>
        <w:tc>
          <w:tcPr>
            <w:tcW w:w="2831" w:type="dxa"/>
          </w:tcPr>
          <w:p w14:paraId="3D743229" w14:textId="3CDF1F6C" w:rsidR="003479C3" w:rsidRPr="00F32680" w:rsidRDefault="00DA708B" w:rsidP="00793234">
            <w:pPr>
              <w:pStyle w:val="Cuerpodetexto"/>
              <w:jc w:val="center"/>
              <w:rPr>
                <w:rStyle w:val="NegritaVerde"/>
              </w:rPr>
            </w:pPr>
            <w:r>
              <w:rPr>
                <w:rStyle w:val="NegritaVerde"/>
              </w:rPr>
              <w:t>TRCR</w:t>
            </w:r>
            <w:r w:rsidR="00D018D2">
              <w:rPr>
                <w:rStyle w:val="NegritaVerde"/>
              </w:rPr>
              <w:t>0</w:t>
            </w:r>
            <w:r w:rsidR="00A019EB">
              <w:rPr>
                <w:rStyle w:val="NegritaVerde"/>
              </w:rPr>
              <w:t>1509</w:t>
            </w:r>
          </w:p>
        </w:tc>
        <w:tc>
          <w:tcPr>
            <w:tcW w:w="2951" w:type="dxa"/>
          </w:tcPr>
          <w:p w14:paraId="2DB529DC" w14:textId="77777777" w:rsidR="003479C3" w:rsidRPr="00F32680" w:rsidRDefault="003479C3" w:rsidP="00793234">
            <w:pPr>
              <w:pStyle w:val="Cuerpodetexto"/>
              <w:jc w:val="center"/>
              <w:rPr>
                <w:rStyle w:val="NegritaAzul"/>
              </w:rPr>
            </w:pPr>
            <w:r>
              <w:rPr>
                <w:rStyle w:val="NegritaAzul"/>
              </w:rPr>
              <w:t>1.0</w:t>
            </w:r>
          </w:p>
        </w:tc>
      </w:tr>
    </w:tbl>
    <w:p w14:paraId="7E8888D7" w14:textId="77777777" w:rsidR="00E625DE" w:rsidRPr="00413BBD" w:rsidRDefault="001540D3" w:rsidP="00E625DE">
      <w:pPr>
        <w:pStyle w:val="Ttulo10"/>
      </w:pPr>
      <w:r>
        <w:t>DEscripción de la tarea</w:t>
      </w:r>
    </w:p>
    <w:p w14:paraId="56F69A50" w14:textId="35CB2006" w:rsidR="00273D65" w:rsidRDefault="00A019EB" w:rsidP="003479C3">
      <w:pPr>
        <w:pStyle w:val="Cuerpodetexto"/>
        <w:rPr>
          <w:rStyle w:val="x-label-value"/>
        </w:rPr>
      </w:pPr>
      <w:r>
        <w:rPr>
          <w:rStyle w:val="x-label-value"/>
        </w:rPr>
        <w:t xml:space="preserve">[HISTORY] [TIB-3372] </w:t>
      </w:r>
      <w:proofErr w:type="spellStart"/>
      <w:r>
        <w:rPr>
          <w:rStyle w:val="x-label-value"/>
        </w:rPr>
        <w:t>History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is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not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showing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the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correct</w:t>
      </w:r>
      <w:proofErr w:type="spellEnd"/>
      <w:r>
        <w:rPr>
          <w:rStyle w:val="x-label-value"/>
        </w:rPr>
        <w:t xml:space="preserve"> </w:t>
      </w:r>
      <w:proofErr w:type="spellStart"/>
      <w:r>
        <w:rPr>
          <w:rStyle w:val="x-label-value"/>
        </w:rPr>
        <w:t>user</w:t>
      </w:r>
      <w:proofErr w:type="spellEnd"/>
    </w:p>
    <w:p w14:paraId="4C984D83" w14:textId="50556DAE" w:rsidR="00A019EB" w:rsidRDefault="00A019EB" w:rsidP="003479C3">
      <w:pPr>
        <w:pStyle w:val="Cuerpodetexto"/>
      </w:pPr>
      <w:r>
        <w:rPr>
          <w:rStyle w:val="x-label-value"/>
        </w:rPr>
        <w:t>El histórico no muestra el usuario que realiza la acción sino el anterior a esa acción. Según comentado con Desarrollo, la creación de histórico se realiza al editar/modificar un elemento, mostrado la fecha de esa edición, y no cuando se realiz</w:t>
      </w:r>
      <w:r>
        <w:rPr>
          <w:rStyle w:val="x-label-value"/>
        </w:rPr>
        <w:t>ó</w:t>
      </w:r>
      <w:r>
        <w:rPr>
          <w:rStyle w:val="x-label-value"/>
        </w:rPr>
        <w:t xml:space="preserve"> la acción de modificar originariamente</w:t>
      </w:r>
    </w:p>
    <w:tbl>
      <w:tblPr>
        <w:tblStyle w:val="Atrebo-Simple"/>
        <w:tblW w:w="0" w:type="auto"/>
        <w:tblLook w:val="0480" w:firstRow="0" w:lastRow="0" w:firstColumn="1" w:lastColumn="0" w:noHBand="0" w:noVBand="1"/>
      </w:tblPr>
      <w:tblGrid>
        <w:gridCol w:w="1794"/>
        <w:gridCol w:w="6700"/>
      </w:tblGrid>
      <w:tr w:rsidR="00273D65" w:rsidRPr="00273D65" w14:paraId="71C66ECF" w14:textId="77777777" w:rsidTr="00E92846">
        <w:tc>
          <w:tcPr>
            <w:tcW w:w="1809" w:type="dxa"/>
          </w:tcPr>
          <w:p w14:paraId="4D8AD2CB" w14:textId="77777777" w:rsidR="00273D65" w:rsidRPr="00E92846" w:rsidRDefault="00273D65" w:rsidP="000F4120">
            <w:pPr>
              <w:pStyle w:val="Cuerpodetexto"/>
              <w:jc w:val="left"/>
              <w:rPr>
                <w:rStyle w:val="NegritaAzul"/>
              </w:rPr>
            </w:pPr>
            <w:r w:rsidRPr="00E92846">
              <w:rPr>
                <w:rStyle w:val="NegritaAzul"/>
              </w:rPr>
              <w:t>Entorno</w:t>
            </w:r>
          </w:p>
        </w:tc>
        <w:tc>
          <w:tcPr>
            <w:tcW w:w="6835" w:type="dxa"/>
          </w:tcPr>
          <w:p w14:paraId="61C58684" w14:textId="5E918688" w:rsidR="00273D65" w:rsidRPr="00E92846" w:rsidRDefault="00DA708B" w:rsidP="00E92846">
            <w:pPr>
              <w:pStyle w:val="Cuerpodetexto"/>
            </w:pPr>
            <w:r>
              <w:t>Desarrollo</w:t>
            </w:r>
          </w:p>
        </w:tc>
      </w:tr>
      <w:tr w:rsidR="00273D65" w:rsidRPr="00273D65" w14:paraId="1B1E1683" w14:textId="77777777" w:rsidTr="00E92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14:paraId="6495FAE0" w14:textId="77777777" w:rsidR="00273D65" w:rsidRPr="00E92846" w:rsidRDefault="00273D65" w:rsidP="000F4120">
            <w:pPr>
              <w:pStyle w:val="Cuerpodetexto"/>
              <w:jc w:val="left"/>
              <w:rPr>
                <w:rStyle w:val="NegritaAzul"/>
              </w:rPr>
            </w:pPr>
            <w:r w:rsidRPr="00E92846">
              <w:rPr>
                <w:rStyle w:val="NegritaAzul"/>
              </w:rPr>
              <w:t>Versión</w:t>
            </w:r>
          </w:p>
        </w:tc>
        <w:tc>
          <w:tcPr>
            <w:tcW w:w="6835" w:type="dxa"/>
          </w:tcPr>
          <w:p w14:paraId="68C650FE" w14:textId="4F121239" w:rsidR="00273D65" w:rsidRPr="00E92846" w:rsidRDefault="00DA708B" w:rsidP="00E92846">
            <w:pPr>
              <w:pStyle w:val="Cuerpodetexto"/>
            </w:pPr>
            <w:r>
              <w:t>5.</w:t>
            </w:r>
            <w:r w:rsidR="00C63F8E">
              <w:t>5</w:t>
            </w:r>
            <w:r>
              <w:t>.0</w:t>
            </w:r>
            <w:r w:rsidR="007761C3">
              <w:t>.</w:t>
            </w:r>
            <w:r w:rsidR="00A60F0D">
              <w:t>1</w:t>
            </w:r>
            <w:r w:rsidR="00A019EB">
              <w:t xml:space="preserve">8 </w:t>
            </w:r>
            <w:proofErr w:type="spellStart"/>
            <w:r w:rsidR="00A019EB">
              <w:t>Hotfix</w:t>
            </w:r>
            <w:proofErr w:type="spellEnd"/>
          </w:p>
        </w:tc>
      </w:tr>
      <w:tr w:rsidR="007F0DEB" w:rsidRPr="00273D65" w14:paraId="2D0B8304" w14:textId="77777777" w:rsidTr="00E92846">
        <w:tc>
          <w:tcPr>
            <w:tcW w:w="1809" w:type="dxa"/>
          </w:tcPr>
          <w:p w14:paraId="6C526B31" w14:textId="77777777" w:rsidR="007F0DEB" w:rsidRPr="00E92846" w:rsidRDefault="007F0DEB" w:rsidP="000F4120">
            <w:pPr>
              <w:pStyle w:val="Cuerpodetexto"/>
              <w:jc w:val="left"/>
              <w:rPr>
                <w:rStyle w:val="NegritaAzul"/>
              </w:rPr>
            </w:pPr>
            <w:r>
              <w:rPr>
                <w:rStyle w:val="NegritaAzul"/>
              </w:rPr>
              <w:t>Navegador</w:t>
            </w:r>
          </w:p>
        </w:tc>
        <w:tc>
          <w:tcPr>
            <w:tcW w:w="6835" w:type="dxa"/>
          </w:tcPr>
          <w:p w14:paraId="30E71B35" w14:textId="3F3B901E" w:rsidR="007F0DEB" w:rsidRPr="00E92846" w:rsidRDefault="00DA708B" w:rsidP="00E92846">
            <w:pPr>
              <w:pStyle w:val="Cuerpodetexto"/>
            </w:pPr>
            <w:r>
              <w:t>Firefox</w:t>
            </w:r>
          </w:p>
        </w:tc>
      </w:tr>
      <w:tr w:rsidR="00273D65" w:rsidRPr="00273D65" w14:paraId="71C17F9D" w14:textId="77777777" w:rsidTr="00E92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14:paraId="2DAE0439" w14:textId="77777777" w:rsidR="00273D65" w:rsidRPr="00E92846" w:rsidRDefault="00273D65" w:rsidP="000F4120">
            <w:pPr>
              <w:pStyle w:val="Cuerpodetexto"/>
              <w:jc w:val="left"/>
              <w:rPr>
                <w:rStyle w:val="NegritaAzul"/>
              </w:rPr>
            </w:pPr>
            <w:r w:rsidRPr="00E92846">
              <w:rPr>
                <w:rStyle w:val="NegritaAzul"/>
              </w:rPr>
              <w:t>Idioma</w:t>
            </w:r>
          </w:p>
        </w:tc>
        <w:tc>
          <w:tcPr>
            <w:tcW w:w="6835" w:type="dxa"/>
          </w:tcPr>
          <w:p w14:paraId="07E4DB66" w14:textId="1F8C45C9" w:rsidR="00273D65" w:rsidRPr="00E92846" w:rsidRDefault="00D018D2" w:rsidP="00E92846">
            <w:pPr>
              <w:pStyle w:val="Cuerpodetexto"/>
            </w:pPr>
            <w:r>
              <w:t>Inglés</w:t>
            </w:r>
          </w:p>
        </w:tc>
      </w:tr>
      <w:tr w:rsidR="00273D65" w:rsidRPr="00273D65" w14:paraId="18AC44E4" w14:textId="77777777" w:rsidTr="00E92846">
        <w:tc>
          <w:tcPr>
            <w:tcW w:w="1809" w:type="dxa"/>
          </w:tcPr>
          <w:p w14:paraId="2749A6A5" w14:textId="77777777" w:rsidR="00273D65" w:rsidRPr="00E92846" w:rsidRDefault="00273D65" w:rsidP="000F4120">
            <w:pPr>
              <w:pStyle w:val="Cuerpodetexto"/>
              <w:jc w:val="left"/>
              <w:rPr>
                <w:rStyle w:val="NegritaAzul"/>
              </w:rPr>
            </w:pPr>
            <w:r w:rsidRPr="00E92846">
              <w:rPr>
                <w:rStyle w:val="NegritaAzul"/>
              </w:rPr>
              <w:t xml:space="preserve">Fecha </w:t>
            </w:r>
          </w:p>
        </w:tc>
        <w:tc>
          <w:tcPr>
            <w:tcW w:w="6835" w:type="dxa"/>
          </w:tcPr>
          <w:p w14:paraId="4F8ABE1D" w14:textId="3531C650" w:rsidR="00273D65" w:rsidRPr="00E92846" w:rsidRDefault="00A019EB" w:rsidP="00E92846">
            <w:pPr>
              <w:pStyle w:val="Cuerpodetexto"/>
            </w:pPr>
            <w:r>
              <w:t>26</w:t>
            </w:r>
            <w:r w:rsidR="00C97522">
              <w:t>/</w:t>
            </w:r>
            <w:r w:rsidR="00A60F0D">
              <w:t>1</w:t>
            </w:r>
            <w:r w:rsidR="00C97522">
              <w:t>0/2021</w:t>
            </w:r>
          </w:p>
        </w:tc>
      </w:tr>
      <w:tr w:rsidR="007F0DEB" w:rsidRPr="00273D65" w14:paraId="7B7DA755" w14:textId="77777777" w:rsidTr="00E9284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809" w:type="dxa"/>
          </w:tcPr>
          <w:p w14:paraId="23DB96F4" w14:textId="77777777" w:rsidR="007F0DEB" w:rsidRPr="00E92846" w:rsidRDefault="007F0DEB" w:rsidP="000F4120">
            <w:pPr>
              <w:pStyle w:val="Cuerpodetexto"/>
              <w:jc w:val="left"/>
              <w:rPr>
                <w:rStyle w:val="NegritaAzul"/>
              </w:rPr>
            </w:pPr>
            <w:r>
              <w:rPr>
                <w:rStyle w:val="NegritaAzul"/>
              </w:rPr>
              <w:t>Usuario / Perfiles</w:t>
            </w:r>
          </w:p>
        </w:tc>
        <w:tc>
          <w:tcPr>
            <w:tcW w:w="6835" w:type="dxa"/>
          </w:tcPr>
          <w:p w14:paraId="3A3AC3FE" w14:textId="7C89873D" w:rsidR="007F0DEB" w:rsidRPr="00E92846" w:rsidRDefault="007761C3" w:rsidP="00E92846">
            <w:pPr>
              <w:pStyle w:val="Cuerpodetexto"/>
            </w:pPr>
            <w:r>
              <w:t>Ramon.poch@atrebo.com</w:t>
            </w:r>
          </w:p>
        </w:tc>
      </w:tr>
    </w:tbl>
    <w:p w14:paraId="168156BB" w14:textId="0351EF60" w:rsidR="00D018D2" w:rsidRDefault="00D018D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Montserrat ExtraBold" w:eastAsia="Times New Roman" w:hAnsi="Montserrat ExtraBold"/>
          <w:b/>
          <w:caps/>
          <w:color w:val="18315A"/>
          <w:sz w:val="22"/>
          <w:szCs w:val="32"/>
          <w:bdr w:val="none" w:sz="0" w:space="0" w:color="auto"/>
          <w:lang w:val="es-ES"/>
        </w:rPr>
      </w:pPr>
    </w:p>
    <w:p w14:paraId="5510346C" w14:textId="15270F44" w:rsidR="00FE2044" w:rsidRDefault="00764CB9" w:rsidP="00FE2044">
      <w:pPr>
        <w:pStyle w:val="Ttulo10"/>
      </w:pPr>
      <w:r>
        <w:t>Evidencias</w:t>
      </w:r>
    </w:p>
    <w:p w14:paraId="76E64F1F" w14:textId="4FAF84FC" w:rsidR="00CE4DB8" w:rsidRDefault="00A019EB" w:rsidP="00CE4DB8">
      <w:pPr>
        <w:pStyle w:val="Cuerpodetexto"/>
      </w:pPr>
      <w:r w:rsidRPr="00A019EB">
        <w:rPr>
          <w:b/>
          <w:bCs/>
        </w:rPr>
        <w:t>Test 1: Global</w:t>
      </w:r>
      <w:r>
        <w:t>.</w:t>
      </w:r>
    </w:p>
    <w:p w14:paraId="41665410" w14:textId="3F079B72" w:rsidR="00A019EB" w:rsidRDefault="00A019EB" w:rsidP="00CE4DB8">
      <w:pPr>
        <w:pStyle w:val="Cuerpodetexto"/>
      </w:pPr>
      <w:r>
        <w:t>Agregar elemento de inventario</w:t>
      </w:r>
    </w:p>
    <w:p w14:paraId="21E344B3" w14:textId="640E035F" w:rsidR="00A019EB" w:rsidRDefault="00A019EB" w:rsidP="00CE4DB8">
      <w:pPr>
        <w:pStyle w:val="Cuerpodetexto"/>
      </w:pPr>
      <w:r w:rsidRPr="00A019EB">
        <w:drawing>
          <wp:inline distT="0" distB="0" distL="0" distR="0" wp14:anchorId="08A449FA" wp14:editId="68DDEA47">
            <wp:extent cx="5400040" cy="330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D0535" w14:textId="41059E6B" w:rsidR="00A019EB" w:rsidRDefault="00A019EB" w:rsidP="00CE4DB8">
      <w:pPr>
        <w:pStyle w:val="Cuerpodetexto"/>
      </w:pPr>
      <w:r>
        <w:lastRenderedPageBreak/>
        <w:t>Consolidación:</w:t>
      </w:r>
    </w:p>
    <w:p w14:paraId="0F9B46D7" w14:textId="041911E6" w:rsidR="00A019EB" w:rsidRDefault="00A019EB" w:rsidP="00CE4DB8">
      <w:pPr>
        <w:pStyle w:val="Cuerpodetexto"/>
      </w:pPr>
      <w:r w:rsidRPr="00A019EB">
        <w:drawing>
          <wp:inline distT="0" distB="0" distL="0" distR="0" wp14:anchorId="50D057F4" wp14:editId="2C368DDD">
            <wp:extent cx="5400040" cy="330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CFD81" w14:textId="3FC18E12" w:rsidR="00A019EB" w:rsidRDefault="00A019EB" w:rsidP="00CE4DB8">
      <w:pPr>
        <w:pStyle w:val="Cuerpodetexto"/>
      </w:pPr>
      <w:r>
        <w:t>Histórico</w:t>
      </w:r>
    </w:p>
    <w:p w14:paraId="7F74181C" w14:textId="2639BC82" w:rsidR="00246E34" w:rsidRPr="00246E34" w:rsidRDefault="00246E34" w:rsidP="00CE4DB8">
      <w:pPr>
        <w:pStyle w:val="Cuerpodetexto"/>
        <w:rPr>
          <w:color w:val="FF0000"/>
        </w:rPr>
      </w:pPr>
      <w:r w:rsidRPr="00246E34">
        <w:rPr>
          <w:color w:val="FF0000"/>
        </w:rPr>
        <w:t>Revisar: no consolidan correctamente los valores del formulario con el histórico:</w:t>
      </w:r>
    </w:p>
    <w:p w14:paraId="4458AA81" w14:textId="269BBCBC" w:rsidR="00A019EB" w:rsidRDefault="00246E34" w:rsidP="00CE4DB8">
      <w:pPr>
        <w:pStyle w:val="Cuerpodetexto"/>
      </w:pPr>
      <w:r w:rsidRPr="00246E34">
        <w:drawing>
          <wp:inline distT="0" distB="0" distL="0" distR="0" wp14:anchorId="00624B36" wp14:editId="50CC1153">
            <wp:extent cx="3080525" cy="3791248"/>
            <wp:effectExtent l="0" t="0" r="571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149" cy="380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30DE" w14:textId="18F393CF" w:rsidR="00246E34" w:rsidRDefault="00246E34" w:rsidP="00CE4DB8">
      <w:pPr>
        <w:pStyle w:val="Cuerpodetexto"/>
      </w:pPr>
    </w:p>
    <w:p w14:paraId="537A39E6" w14:textId="77777777" w:rsidR="00246E34" w:rsidRDefault="00246E34" w:rsidP="00CE4DB8">
      <w:pPr>
        <w:pStyle w:val="Cuerpodetexto"/>
      </w:pPr>
    </w:p>
    <w:p w14:paraId="3466DD0F" w14:textId="15628A18" w:rsidR="00A019EB" w:rsidRDefault="00A019EB" w:rsidP="00CE4DB8">
      <w:pPr>
        <w:pStyle w:val="Cuerpodetexto"/>
      </w:pPr>
      <w:r>
        <w:lastRenderedPageBreak/>
        <w:t xml:space="preserve">Editar: </w:t>
      </w:r>
    </w:p>
    <w:p w14:paraId="00586AFA" w14:textId="1D3F128B" w:rsidR="00A019EB" w:rsidRDefault="00246E34" w:rsidP="00CE4DB8">
      <w:pPr>
        <w:pStyle w:val="Cuerpodetexto"/>
      </w:pPr>
      <w:r w:rsidRPr="00246E34">
        <w:drawing>
          <wp:inline distT="0" distB="0" distL="0" distR="0" wp14:anchorId="17B72FF2" wp14:editId="7FC30F9A">
            <wp:extent cx="3279265" cy="31662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927" cy="31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32D6" w14:textId="06A1CD14" w:rsidR="00A019EB" w:rsidRDefault="00A019EB" w:rsidP="00CE4DB8">
      <w:pPr>
        <w:pStyle w:val="Cuerpodetexto"/>
      </w:pPr>
      <w:r>
        <w:t>Consolidación:</w:t>
      </w:r>
    </w:p>
    <w:p w14:paraId="08451BDC" w14:textId="23ECD052" w:rsidR="00A019EB" w:rsidRDefault="00246E34" w:rsidP="00CE4DB8">
      <w:pPr>
        <w:pStyle w:val="Cuerpodetexto"/>
      </w:pPr>
      <w:r w:rsidRPr="00246E34">
        <w:drawing>
          <wp:inline distT="0" distB="0" distL="0" distR="0" wp14:anchorId="4F00AB03" wp14:editId="4A8BFCB5">
            <wp:extent cx="5400040" cy="31737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7A3B" w14:textId="776A85CE" w:rsidR="00A019EB" w:rsidRDefault="00A019EB" w:rsidP="00CE4DB8">
      <w:pPr>
        <w:pStyle w:val="Cuerpodetexto"/>
      </w:pPr>
      <w:r>
        <w:t>Histórico:</w:t>
      </w:r>
    </w:p>
    <w:p w14:paraId="4C9C2D7E" w14:textId="7EE86D6B" w:rsidR="00246E34" w:rsidRDefault="00246E34" w:rsidP="00CE4DB8">
      <w:pPr>
        <w:pStyle w:val="Cuerpodetexto"/>
      </w:pPr>
    </w:p>
    <w:p w14:paraId="10196BE0" w14:textId="77777777" w:rsidR="00A019EB" w:rsidRDefault="00A019EB" w:rsidP="00CE4DB8">
      <w:pPr>
        <w:pStyle w:val="Cuerpodetexto"/>
      </w:pPr>
    </w:p>
    <w:p w14:paraId="019B2E92" w14:textId="77777777" w:rsidR="00A019EB" w:rsidRDefault="00A019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rPr>
          <w:rFonts w:ascii="Montserrat Light" w:eastAsia="Calibri" w:hAnsi="Montserrat Light"/>
          <w:b/>
          <w:bCs/>
          <w:iCs/>
          <w:sz w:val="20"/>
          <w:szCs w:val="22"/>
          <w:bdr w:val="none" w:sz="0" w:space="0" w:color="auto"/>
          <w:lang w:val="es-ES"/>
        </w:rPr>
      </w:pPr>
      <w:r>
        <w:rPr>
          <w:b/>
          <w:bCs/>
        </w:rPr>
        <w:br w:type="page"/>
      </w:r>
    </w:p>
    <w:p w14:paraId="4676978B" w14:textId="39564CEA" w:rsidR="00A019EB" w:rsidRDefault="00A019EB" w:rsidP="00CE4DB8">
      <w:pPr>
        <w:pStyle w:val="Cuerpodetexto"/>
      </w:pPr>
      <w:r w:rsidRPr="00A019EB">
        <w:rPr>
          <w:b/>
          <w:bCs/>
        </w:rPr>
        <w:lastRenderedPageBreak/>
        <w:t>Test 2: Inventario</w:t>
      </w:r>
      <w:r>
        <w:t>.</w:t>
      </w:r>
    </w:p>
    <w:p w14:paraId="21184B8A" w14:textId="5339DFE1" w:rsidR="00A019EB" w:rsidRDefault="00A019EB" w:rsidP="00A019EB">
      <w:pPr>
        <w:pStyle w:val="Cuerpodetexto"/>
      </w:pPr>
      <w:r>
        <w:t>Histórico</w:t>
      </w:r>
      <w:r w:rsidR="00246E34">
        <w:t xml:space="preserve"> del elemento creado anteriormente</w:t>
      </w:r>
    </w:p>
    <w:p w14:paraId="573F4818" w14:textId="77777777" w:rsidR="00246E34" w:rsidRPr="00246E34" w:rsidRDefault="00246E34" w:rsidP="00246E34">
      <w:pPr>
        <w:pStyle w:val="Cuerpodetexto"/>
        <w:rPr>
          <w:color w:val="FF0000"/>
        </w:rPr>
      </w:pPr>
      <w:r w:rsidRPr="00246E34">
        <w:rPr>
          <w:color w:val="FF0000"/>
        </w:rPr>
        <w:t>Revisar: no consolidan correctamente los valores del formulario con el histórico:</w:t>
      </w:r>
    </w:p>
    <w:p w14:paraId="6E4E91E1" w14:textId="77777777" w:rsidR="00246E34" w:rsidRDefault="00246E34" w:rsidP="00A019EB">
      <w:pPr>
        <w:pStyle w:val="Cuerpodetexto"/>
      </w:pPr>
    </w:p>
    <w:p w14:paraId="3C16A076" w14:textId="35BAA752" w:rsidR="00A019EB" w:rsidRDefault="00246E34" w:rsidP="00A019EB">
      <w:pPr>
        <w:pStyle w:val="Cuerpodetexto"/>
      </w:pPr>
      <w:r w:rsidRPr="00246E34">
        <w:drawing>
          <wp:inline distT="0" distB="0" distL="0" distR="0" wp14:anchorId="54B1BB98" wp14:editId="4176A902">
            <wp:extent cx="2791152" cy="267496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2572" cy="26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A03D" w14:textId="77777777" w:rsidR="00A019EB" w:rsidRDefault="00A019EB" w:rsidP="00A019EB">
      <w:pPr>
        <w:pStyle w:val="Cuerpodetexto"/>
      </w:pPr>
      <w:r>
        <w:t xml:space="preserve">Editar: </w:t>
      </w:r>
    </w:p>
    <w:p w14:paraId="3E0E280A" w14:textId="5F2447AF" w:rsidR="00A019EB" w:rsidRDefault="00246E34" w:rsidP="00A019EB">
      <w:pPr>
        <w:pStyle w:val="Cuerpodetexto"/>
      </w:pPr>
      <w:r w:rsidRPr="00246E34">
        <w:drawing>
          <wp:inline distT="0" distB="0" distL="0" distR="0" wp14:anchorId="0DDEEE01" wp14:editId="6837B43C">
            <wp:extent cx="5400040" cy="36715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FCBD" w14:textId="77777777" w:rsidR="00246E34" w:rsidRDefault="00246E34" w:rsidP="00A019EB">
      <w:pPr>
        <w:pStyle w:val="Cuerpodetexto"/>
      </w:pPr>
    </w:p>
    <w:p w14:paraId="3197CAE9" w14:textId="77777777" w:rsidR="00246E34" w:rsidRDefault="00246E34" w:rsidP="00A019EB">
      <w:pPr>
        <w:pStyle w:val="Cuerpodetexto"/>
      </w:pPr>
    </w:p>
    <w:p w14:paraId="487C993F" w14:textId="77777777" w:rsidR="00246E34" w:rsidRDefault="00246E34" w:rsidP="00A019EB">
      <w:pPr>
        <w:pStyle w:val="Cuerpodetexto"/>
      </w:pPr>
    </w:p>
    <w:p w14:paraId="4D93E4ED" w14:textId="77777777" w:rsidR="00246E34" w:rsidRDefault="00246E34" w:rsidP="00A019EB">
      <w:pPr>
        <w:pStyle w:val="Cuerpodetexto"/>
      </w:pPr>
    </w:p>
    <w:p w14:paraId="4022E658" w14:textId="6F0FD60F" w:rsidR="00A019EB" w:rsidRDefault="00A019EB" w:rsidP="00A019EB">
      <w:pPr>
        <w:pStyle w:val="Cuerpodetexto"/>
      </w:pPr>
      <w:r>
        <w:t>Consolidación:</w:t>
      </w:r>
    </w:p>
    <w:p w14:paraId="15EB883A" w14:textId="6180A62A" w:rsidR="00A019EB" w:rsidRDefault="00246E34" w:rsidP="00A019EB">
      <w:pPr>
        <w:pStyle w:val="Cuerpodetexto"/>
      </w:pPr>
      <w:r w:rsidRPr="00246E34">
        <w:drawing>
          <wp:inline distT="0" distB="0" distL="0" distR="0" wp14:anchorId="1F738801" wp14:editId="41CF0D0F">
            <wp:extent cx="5400040" cy="35121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CCC6" w14:textId="31BD952A" w:rsidR="00A019EB" w:rsidRDefault="00A019EB" w:rsidP="00A019EB">
      <w:pPr>
        <w:pStyle w:val="Cuerpodetexto"/>
      </w:pPr>
      <w:r>
        <w:t>Histórico:</w:t>
      </w:r>
    </w:p>
    <w:p w14:paraId="76B1B205" w14:textId="77777777" w:rsidR="00246E34" w:rsidRPr="00246E34" w:rsidRDefault="00246E34" w:rsidP="00246E34">
      <w:pPr>
        <w:pStyle w:val="Cuerpodetexto"/>
        <w:rPr>
          <w:color w:val="FF0000"/>
        </w:rPr>
      </w:pPr>
      <w:r w:rsidRPr="00246E34">
        <w:rPr>
          <w:color w:val="FF0000"/>
        </w:rPr>
        <w:t>Revisar: no consolidan correctamente los valores del formulario con el histórico:</w:t>
      </w:r>
    </w:p>
    <w:p w14:paraId="51103AEF" w14:textId="77777777" w:rsidR="00246E34" w:rsidRDefault="00246E34" w:rsidP="00A019EB">
      <w:pPr>
        <w:pStyle w:val="Cuerpodetexto"/>
      </w:pPr>
    </w:p>
    <w:p w14:paraId="673800C7" w14:textId="05752C13" w:rsidR="00246E34" w:rsidRDefault="00246E34" w:rsidP="00A019EB">
      <w:pPr>
        <w:pStyle w:val="Cuerpodetexto"/>
      </w:pPr>
      <w:r w:rsidRPr="00246E34">
        <w:lastRenderedPageBreak/>
        <w:drawing>
          <wp:inline distT="0" distB="0" distL="0" distR="0" wp14:anchorId="7B287737" wp14:editId="50506F47">
            <wp:extent cx="5400040" cy="482346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777D" w14:textId="77777777" w:rsidR="00A019EB" w:rsidRDefault="00A019EB" w:rsidP="00CE4DB8">
      <w:pPr>
        <w:pStyle w:val="Cuerpodetexto"/>
      </w:pPr>
    </w:p>
    <w:p w14:paraId="1C91AEBF" w14:textId="3DCB080E" w:rsidR="00375880" w:rsidRDefault="00375880" w:rsidP="009C4372">
      <w:pPr>
        <w:ind w:left="360"/>
      </w:pPr>
    </w:p>
    <w:p w14:paraId="6E35965D" w14:textId="3BED49F8" w:rsidR="00901640" w:rsidRDefault="00901640" w:rsidP="009C4372">
      <w:pPr>
        <w:ind w:left="360"/>
      </w:pPr>
    </w:p>
    <w:p w14:paraId="193B8DBB" w14:textId="1CB90239" w:rsidR="00901640" w:rsidRDefault="00901640" w:rsidP="009C4372">
      <w:pPr>
        <w:ind w:left="360"/>
      </w:pPr>
    </w:p>
    <w:p w14:paraId="0096FC88" w14:textId="3B62AD3F" w:rsidR="00901640" w:rsidRDefault="00901640" w:rsidP="009C4372">
      <w:pPr>
        <w:ind w:left="360"/>
      </w:pPr>
    </w:p>
    <w:p w14:paraId="539D1A6F" w14:textId="4D0C03BE" w:rsidR="00901640" w:rsidRDefault="00901640" w:rsidP="009C4372">
      <w:pPr>
        <w:ind w:left="360"/>
      </w:pPr>
    </w:p>
    <w:p w14:paraId="60F86DAF" w14:textId="77777777" w:rsidR="00901640" w:rsidRDefault="00901640" w:rsidP="009C4372">
      <w:pPr>
        <w:ind w:left="360"/>
      </w:pPr>
    </w:p>
    <w:sectPr w:rsidR="00901640" w:rsidSect="003479C3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17" w:right="1701" w:bottom="1417" w:left="1701" w:header="1304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E0273" w14:textId="77777777" w:rsidR="00476347" w:rsidRDefault="00476347" w:rsidP="00542F05">
      <w:r>
        <w:separator/>
      </w:r>
    </w:p>
    <w:p w14:paraId="3260DE9A" w14:textId="77777777" w:rsidR="00476347" w:rsidRDefault="00476347"/>
    <w:p w14:paraId="49489834" w14:textId="77777777" w:rsidR="00476347" w:rsidRDefault="00476347"/>
  </w:endnote>
  <w:endnote w:type="continuationSeparator" w:id="0">
    <w:p w14:paraId="0F1D623E" w14:textId="77777777" w:rsidR="00476347" w:rsidRDefault="00476347" w:rsidP="00542F05">
      <w:r>
        <w:continuationSeparator/>
      </w:r>
    </w:p>
    <w:p w14:paraId="754EA27D" w14:textId="77777777" w:rsidR="00476347" w:rsidRDefault="00476347"/>
    <w:p w14:paraId="64BC8311" w14:textId="77777777" w:rsidR="00476347" w:rsidRDefault="004763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Cuerpo en alfa">
    <w:altName w:val="Times New Roman"/>
    <w:charset w:val="00"/>
    <w:family w:val="roman"/>
    <w:pitch w:val="default"/>
  </w:font>
  <w:font w:name="Helvetica Neue Light">
    <w:altName w:val="Times New Roman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D1E6" w14:textId="77777777" w:rsidR="001A685B" w:rsidRDefault="001A685B" w:rsidP="00433247">
    <w:pPr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E82B82" w14:textId="77777777" w:rsidR="001A685B" w:rsidRDefault="001A685B" w:rsidP="00F31E44">
    <w:pPr>
      <w:ind w:right="360" w:firstLine="360"/>
    </w:pPr>
  </w:p>
  <w:p w14:paraId="7EDA1AF3" w14:textId="77777777" w:rsidR="001A685B" w:rsidRDefault="001A685B"/>
  <w:p w14:paraId="1048DEE1" w14:textId="77777777" w:rsidR="001A685B" w:rsidRDefault="001A68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594D3" w14:textId="77777777" w:rsidR="001A685B" w:rsidRPr="003479C3" w:rsidRDefault="001A685B" w:rsidP="00D429E5">
    <w:pPr>
      <w:framePr w:w="416" w:wrap="none" w:vAnchor="text" w:hAnchor="page" w:x="9862" w:y="210"/>
      <w:jc w:val="right"/>
      <w:rPr>
        <w:rStyle w:val="Nmerodepgina"/>
        <w:rFonts w:ascii="Montserrat" w:hAnsi="Montserrat"/>
        <w:b/>
        <w:bCs/>
        <w:i/>
        <w:iCs/>
        <w:color w:val="00C0A7"/>
        <w:sz w:val="20"/>
        <w:szCs w:val="20"/>
        <w:lang w:val="es-ES"/>
      </w:rPr>
    </w:pPr>
    <w:r w:rsidRPr="00632910">
      <w:rPr>
        <w:rStyle w:val="Nmerodepgina"/>
        <w:rFonts w:ascii="Montserrat" w:hAnsi="Montserrat"/>
        <w:b/>
        <w:bCs/>
        <w:i/>
        <w:iCs/>
        <w:color w:val="00C0A7"/>
        <w:sz w:val="20"/>
        <w:szCs w:val="20"/>
      </w:rPr>
      <w:fldChar w:fldCharType="begin"/>
    </w:r>
    <w:r w:rsidRPr="003479C3">
      <w:rPr>
        <w:rStyle w:val="Nmerodepgina"/>
        <w:rFonts w:ascii="Montserrat" w:hAnsi="Montserrat"/>
        <w:b/>
        <w:bCs/>
        <w:color w:val="00C0A7"/>
        <w:sz w:val="20"/>
        <w:szCs w:val="20"/>
        <w:lang w:val="es-ES"/>
      </w:rPr>
      <w:instrText xml:space="preserve">PAGE  </w:instrText>
    </w:r>
    <w:r w:rsidRPr="00632910">
      <w:rPr>
        <w:rStyle w:val="Nmerodepgina"/>
        <w:rFonts w:ascii="Montserrat" w:hAnsi="Montserrat"/>
        <w:b/>
        <w:bCs/>
        <w:i/>
        <w:iCs/>
        <w:color w:val="00C0A7"/>
        <w:sz w:val="20"/>
        <w:szCs w:val="20"/>
      </w:rPr>
      <w:fldChar w:fldCharType="separate"/>
    </w:r>
    <w:r w:rsidR="00A12A46">
      <w:rPr>
        <w:rStyle w:val="Nmerodepgina"/>
        <w:rFonts w:ascii="Montserrat" w:hAnsi="Montserrat"/>
        <w:b/>
        <w:bCs/>
        <w:noProof/>
        <w:color w:val="00C0A7"/>
        <w:sz w:val="20"/>
        <w:szCs w:val="20"/>
        <w:lang w:val="es-ES"/>
      </w:rPr>
      <w:t>1</w:t>
    </w:r>
    <w:r w:rsidRPr="00632910">
      <w:rPr>
        <w:rStyle w:val="Nmerodepgina"/>
        <w:rFonts w:ascii="Montserrat" w:hAnsi="Montserrat"/>
        <w:b/>
        <w:bCs/>
        <w:i/>
        <w:iCs/>
        <w:color w:val="00C0A7"/>
        <w:sz w:val="20"/>
        <w:szCs w:val="20"/>
      </w:rPr>
      <w:fldChar w:fldCharType="end"/>
    </w:r>
  </w:p>
  <w:p w14:paraId="690B1261" w14:textId="77777777" w:rsidR="00C27A77" w:rsidRPr="003479C3" w:rsidRDefault="003479C3" w:rsidP="00C27A77">
    <w:pPr>
      <w:pStyle w:val="Portada-Subtitular"/>
      <w:pBdr>
        <w:top w:val="single" w:sz="4" w:space="10" w:color="1E416D"/>
      </w:pBdr>
      <w:spacing w:before="80"/>
      <w:rPr>
        <w:rFonts w:ascii="Montserrat ExtraBold" w:hAnsi="Montserrat ExtraBold"/>
        <w:b w:val="0"/>
        <w:i w:val="0"/>
        <w:iCs w:val="0"/>
        <w:color w:val="1E416D"/>
        <w:sz w:val="14"/>
        <w:szCs w:val="14"/>
        <w:lang w:val="es-ES"/>
      </w:rPr>
    </w:pPr>
    <w:r w:rsidRPr="003479C3">
      <w:rPr>
        <w:rFonts w:ascii="Montserrat ExtraBold" w:hAnsi="Montserrat ExtraBold"/>
        <w:b w:val="0"/>
        <w:i w:val="0"/>
        <w:iCs w:val="0"/>
        <w:color w:val="1E416D"/>
        <w:sz w:val="14"/>
        <w:szCs w:val="14"/>
        <w:lang w:val="es-ES"/>
      </w:rPr>
      <w:t>Informe de Pruebas / Test</w:t>
    </w:r>
  </w:p>
  <w:p w14:paraId="68CD0820" w14:textId="77777777" w:rsidR="001A685B" w:rsidRPr="00F66229" w:rsidRDefault="00C27A77" w:rsidP="00C27A77">
    <w:pPr>
      <w:pStyle w:val="Portada-Subtitular"/>
      <w:pBdr>
        <w:top w:val="single" w:sz="4" w:space="10" w:color="1E416D"/>
      </w:pBdr>
      <w:spacing w:before="80"/>
      <w:rPr>
        <w:i w:val="0"/>
        <w:iCs w:val="0"/>
        <w:color w:val="00C0A7"/>
        <w:sz w:val="14"/>
        <w:szCs w:val="14"/>
        <w:lang w:val="es-ES"/>
      </w:rPr>
    </w:pPr>
    <w:r w:rsidRPr="00F66229">
      <w:rPr>
        <w:bCs/>
        <w:i w:val="0"/>
        <w:iCs w:val="0"/>
        <w:color w:val="00C0A7"/>
        <w:sz w:val="14"/>
        <w:szCs w:val="14"/>
        <w:lang w:val="es-ES"/>
      </w:rPr>
      <w:t xml:space="preserve">© </w:t>
    </w:r>
    <w:proofErr w:type="spellStart"/>
    <w:r w:rsidRPr="00F66229">
      <w:rPr>
        <w:bCs/>
        <w:i w:val="0"/>
        <w:iCs w:val="0"/>
        <w:color w:val="00C0A7"/>
        <w:sz w:val="14"/>
        <w:szCs w:val="14"/>
        <w:lang w:val="es-ES"/>
      </w:rPr>
      <w:t>Atrebo</w:t>
    </w:r>
    <w:proofErr w:type="spellEnd"/>
    <w:r w:rsidRPr="00F66229">
      <w:rPr>
        <w:bCs/>
        <w:i w:val="0"/>
        <w:iCs w:val="0"/>
        <w:color w:val="00C0A7"/>
        <w:sz w:val="14"/>
        <w:szCs w:val="14"/>
        <w:lang w:val="es-ES"/>
      </w:rPr>
      <w:t xml:space="preserve"> S.L. Todos los derechos reservados. </w:t>
    </w:r>
    <w:r w:rsidRPr="00F66229">
      <w:rPr>
        <w:b w:val="0"/>
        <w:i w:val="0"/>
        <w:iCs w:val="0"/>
        <w:color w:val="1E416D"/>
        <w:sz w:val="14"/>
        <w:szCs w:val="14"/>
        <w:lang w:val="es-ES"/>
      </w:rPr>
      <w:t xml:space="preserve">Email: </w:t>
    </w:r>
    <w:r w:rsidRPr="00F66229">
      <w:rPr>
        <w:bCs/>
        <w:i w:val="0"/>
        <w:iCs w:val="0"/>
        <w:color w:val="00C0A7"/>
        <w:sz w:val="14"/>
        <w:szCs w:val="14"/>
        <w:lang w:val="es-ES"/>
      </w:rPr>
      <w:t>global.soporte@atrebo.com</w:t>
    </w:r>
    <w:r w:rsidRPr="00F66229">
      <w:rPr>
        <w:b w:val="0"/>
        <w:i w:val="0"/>
        <w:iCs w:val="0"/>
        <w:color w:val="00C0A7"/>
        <w:sz w:val="16"/>
        <w:szCs w:val="16"/>
        <w:lang w:val="es-E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9C81C" w14:textId="77777777" w:rsidR="001A685B" w:rsidRPr="002033AF" w:rsidRDefault="002033AF" w:rsidP="002033AF">
    <w:pPr>
      <w:pStyle w:val="Portada-Subtitular"/>
      <w:pBdr>
        <w:top w:val="single" w:sz="4" w:space="10" w:color="1E416D"/>
      </w:pBdr>
      <w:spacing w:before="80"/>
      <w:rPr>
        <w:color w:val="00C0A7"/>
        <w:sz w:val="14"/>
        <w:szCs w:val="14"/>
      </w:rPr>
    </w:pPr>
    <w:r w:rsidRPr="00D156C8">
      <w:rPr>
        <w:bCs/>
        <w:color w:val="00C0A7"/>
        <w:sz w:val="14"/>
        <w:szCs w:val="14"/>
        <w:lang w:val="es-ES"/>
      </w:rPr>
      <w:t xml:space="preserve">© </w:t>
    </w:r>
    <w:proofErr w:type="spellStart"/>
    <w:r w:rsidRPr="00D156C8">
      <w:rPr>
        <w:bCs/>
        <w:color w:val="00C0A7"/>
        <w:sz w:val="14"/>
        <w:szCs w:val="14"/>
        <w:lang w:val="es-ES"/>
      </w:rPr>
      <w:t>Atrebo</w:t>
    </w:r>
    <w:proofErr w:type="spellEnd"/>
    <w:r w:rsidRPr="00D156C8">
      <w:rPr>
        <w:bCs/>
        <w:color w:val="00C0A7"/>
        <w:sz w:val="14"/>
        <w:szCs w:val="14"/>
        <w:lang w:val="es-ES"/>
      </w:rPr>
      <w:t xml:space="preserve"> S.L. Todos los derechos reservados. </w:t>
    </w:r>
    <w:r w:rsidRPr="00D97364">
      <w:rPr>
        <w:b w:val="0"/>
        <w:color w:val="1E416D"/>
        <w:sz w:val="14"/>
        <w:szCs w:val="14"/>
      </w:rPr>
      <w:t xml:space="preserve">Email: </w:t>
    </w:r>
    <w:r>
      <w:rPr>
        <w:bCs/>
        <w:color w:val="00C0A7"/>
        <w:sz w:val="14"/>
        <w:szCs w:val="14"/>
      </w:rPr>
      <w:t>global.soporte</w:t>
    </w:r>
    <w:r w:rsidRPr="00D97364">
      <w:rPr>
        <w:bCs/>
        <w:color w:val="00C0A7"/>
        <w:sz w:val="14"/>
        <w:szCs w:val="14"/>
      </w:rPr>
      <w:t>@atrebo.com</w:t>
    </w:r>
    <w:r w:rsidRPr="00D97364">
      <w:rPr>
        <w:b w:val="0"/>
        <w:color w:val="00C0A7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B3245" w14:textId="77777777" w:rsidR="00476347" w:rsidRDefault="00476347" w:rsidP="00542F05">
      <w:r>
        <w:separator/>
      </w:r>
    </w:p>
    <w:p w14:paraId="34947B0D" w14:textId="77777777" w:rsidR="00476347" w:rsidRDefault="00476347"/>
    <w:p w14:paraId="3F417079" w14:textId="77777777" w:rsidR="00476347" w:rsidRDefault="00476347"/>
  </w:footnote>
  <w:footnote w:type="continuationSeparator" w:id="0">
    <w:p w14:paraId="1832A91F" w14:textId="77777777" w:rsidR="00476347" w:rsidRDefault="00476347" w:rsidP="00542F05">
      <w:r>
        <w:continuationSeparator/>
      </w:r>
    </w:p>
    <w:p w14:paraId="6A8EC767" w14:textId="77777777" w:rsidR="00476347" w:rsidRDefault="00476347"/>
    <w:p w14:paraId="02849CA7" w14:textId="77777777" w:rsidR="00476347" w:rsidRDefault="004763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C8E09" w14:textId="77777777" w:rsidR="003479C3" w:rsidRDefault="003479C3" w:rsidP="003479C3"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0FA79BF" wp14:editId="141D66F6">
          <wp:simplePos x="0" y="0"/>
          <wp:positionH relativeFrom="column">
            <wp:posOffset>4760722</wp:posOffset>
          </wp:positionH>
          <wp:positionV relativeFrom="paragraph">
            <wp:posOffset>-708660</wp:posOffset>
          </wp:positionV>
          <wp:extent cx="1414145" cy="760730"/>
          <wp:effectExtent l="0" t="0" r="0" b="1270"/>
          <wp:wrapNone/>
          <wp:docPr id="1" name="Imagen 1" descr="Imagen que contiene alimento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alimentos&#10;&#10;Descripción generada automáticamente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145" cy="760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7ACA"/>
    <w:multiLevelType w:val="hybridMultilevel"/>
    <w:tmpl w:val="806AD832"/>
    <w:lvl w:ilvl="0" w:tplc="5EF07EC2">
      <w:start w:val="1"/>
      <w:numFmt w:val="bullet"/>
      <w:pStyle w:val="cuerpodetexto-LISTA"/>
      <w:lvlText w:val=""/>
      <w:lvlJc w:val="left"/>
      <w:pPr>
        <w:ind w:left="700" w:hanging="416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693F"/>
    <w:multiLevelType w:val="hybridMultilevel"/>
    <w:tmpl w:val="385C97C6"/>
    <w:lvl w:ilvl="0" w:tplc="D8967976">
      <w:start w:val="5"/>
      <w:numFmt w:val="bullet"/>
      <w:lvlText w:val="-"/>
      <w:lvlJc w:val="left"/>
      <w:pPr>
        <w:ind w:left="720" w:hanging="360"/>
      </w:pPr>
      <w:rPr>
        <w:rFonts w:ascii="Montserrat Light" w:eastAsia="Calibri" w:hAnsi="Montserrat Ligh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B7412"/>
    <w:multiLevelType w:val="multilevel"/>
    <w:tmpl w:val="040A001D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ascii="Montserrat" w:hAnsi="Montserrat" w:hint="default"/>
        <w:b w:val="0"/>
        <w:bCs w:val="0"/>
        <w:i/>
        <w:iCs/>
        <w:color w:val="00B59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DA"/>
    <w:rsid w:val="000040EA"/>
    <w:rsid w:val="00021C6C"/>
    <w:rsid w:val="000262D0"/>
    <w:rsid w:val="00027DDE"/>
    <w:rsid w:val="00030F98"/>
    <w:rsid w:val="000600F8"/>
    <w:rsid w:val="000610CB"/>
    <w:rsid w:val="000842F1"/>
    <w:rsid w:val="000A278F"/>
    <w:rsid w:val="000A5A9D"/>
    <w:rsid w:val="000E1E11"/>
    <w:rsid w:val="000E4481"/>
    <w:rsid w:val="000F3214"/>
    <w:rsid w:val="000F4120"/>
    <w:rsid w:val="001008F6"/>
    <w:rsid w:val="00102221"/>
    <w:rsid w:val="00103BC8"/>
    <w:rsid w:val="001075FE"/>
    <w:rsid w:val="001332E3"/>
    <w:rsid w:val="001366AE"/>
    <w:rsid w:val="001540D3"/>
    <w:rsid w:val="00155C94"/>
    <w:rsid w:val="001660E0"/>
    <w:rsid w:val="0016786B"/>
    <w:rsid w:val="00177DC7"/>
    <w:rsid w:val="00181337"/>
    <w:rsid w:val="0019481A"/>
    <w:rsid w:val="00195807"/>
    <w:rsid w:val="001A685B"/>
    <w:rsid w:val="001E02D2"/>
    <w:rsid w:val="001F7FBB"/>
    <w:rsid w:val="002033AF"/>
    <w:rsid w:val="002438EF"/>
    <w:rsid w:val="00246E34"/>
    <w:rsid w:val="002568B8"/>
    <w:rsid w:val="002608DD"/>
    <w:rsid w:val="002622D5"/>
    <w:rsid w:val="00262596"/>
    <w:rsid w:val="00267188"/>
    <w:rsid w:val="0027104B"/>
    <w:rsid w:val="00273D65"/>
    <w:rsid w:val="0028135F"/>
    <w:rsid w:val="00281492"/>
    <w:rsid w:val="0028677E"/>
    <w:rsid w:val="00292EB6"/>
    <w:rsid w:val="002B2FE8"/>
    <w:rsid w:val="002B49CA"/>
    <w:rsid w:val="002C0145"/>
    <w:rsid w:val="002F3BFA"/>
    <w:rsid w:val="002F5DC4"/>
    <w:rsid w:val="002F7B11"/>
    <w:rsid w:val="00305C30"/>
    <w:rsid w:val="00310A43"/>
    <w:rsid w:val="00315184"/>
    <w:rsid w:val="003151A7"/>
    <w:rsid w:val="00326912"/>
    <w:rsid w:val="00330EAE"/>
    <w:rsid w:val="00340985"/>
    <w:rsid w:val="00346C34"/>
    <w:rsid w:val="003479C3"/>
    <w:rsid w:val="00351E5F"/>
    <w:rsid w:val="0035253D"/>
    <w:rsid w:val="003575B9"/>
    <w:rsid w:val="0036104A"/>
    <w:rsid w:val="003720DC"/>
    <w:rsid w:val="00375880"/>
    <w:rsid w:val="003925AD"/>
    <w:rsid w:val="00395232"/>
    <w:rsid w:val="00395A19"/>
    <w:rsid w:val="003A1F64"/>
    <w:rsid w:val="003D1FB5"/>
    <w:rsid w:val="003D5BAB"/>
    <w:rsid w:val="003D7FAE"/>
    <w:rsid w:val="003F6F7C"/>
    <w:rsid w:val="003F7452"/>
    <w:rsid w:val="003F74A3"/>
    <w:rsid w:val="004038D5"/>
    <w:rsid w:val="00407327"/>
    <w:rsid w:val="00413BBD"/>
    <w:rsid w:val="004174E6"/>
    <w:rsid w:val="00421901"/>
    <w:rsid w:val="004308FF"/>
    <w:rsid w:val="00433247"/>
    <w:rsid w:val="00433794"/>
    <w:rsid w:val="004377CE"/>
    <w:rsid w:val="00437B44"/>
    <w:rsid w:val="0045349C"/>
    <w:rsid w:val="004535AA"/>
    <w:rsid w:val="00471A41"/>
    <w:rsid w:val="00476347"/>
    <w:rsid w:val="00492AE8"/>
    <w:rsid w:val="00492D58"/>
    <w:rsid w:val="004B35F2"/>
    <w:rsid w:val="004B4A47"/>
    <w:rsid w:val="004C5221"/>
    <w:rsid w:val="004D7FF3"/>
    <w:rsid w:val="004E008B"/>
    <w:rsid w:val="004E3B31"/>
    <w:rsid w:val="004F674B"/>
    <w:rsid w:val="00510015"/>
    <w:rsid w:val="00520EDA"/>
    <w:rsid w:val="00527E9B"/>
    <w:rsid w:val="00532B56"/>
    <w:rsid w:val="00541281"/>
    <w:rsid w:val="00542F05"/>
    <w:rsid w:val="00544349"/>
    <w:rsid w:val="00547FE1"/>
    <w:rsid w:val="00557994"/>
    <w:rsid w:val="00566542"/>
    <w:rsid w:val="00575380"/>
    <w:rsid w:val="00581F9F"/>
    <w:rsid w:val="005846E3"/>
    <w:rsid w:val="00594C00"/>
    <w:rsid w:val="005A2D88"/>
    <w:rsid w:val="005A471E"/>
    <w:rsid w:val="005B56CD"/>
    <w:rsid w:val="005D167B"/>
    <w:rsid w:val="005D44B2"/>
    <w:rsid w:val="005E1E29"/>
    <w:rsid w:val="005F13BE"/>
    <w:rsid w:val="00604C91"/>
    <w:rsid w:val="00607F0A"/>
    <w:rsid w:val="00613338"/>
    <w:rsid w:val="00616122"/>
    <w:rsid w:val="00632910"/>
    <w:rsid w:val="006358A6"/>
    <w:rsid w:val="006379A8"/>
    <w:rsid w:val="00637E31"/>
    <w:rsid w:val="006469B1"/>
    <w:rsid w:val="006614D0"/>
    <w:rsid w:val="0066662D"/>
    <w:rsid w:val="006666E5"/>
    <w:rsid w:val="00670ACE"/>
    <w:rsid w:val="00681E09"/>
    <w:rsid w:val="00691218"/>
    <w:rsid w:val="006934E9"/>
    <w:rsid w:val="00693C79"/>
    <w:rsid w:val="006B4F34"/>
    <w:rsid w:val="006B646B"/>
    <w:rsid w:val="006C7A79"/>
    <w:rsid w:val="006E3B2F"/>
    <w:rsid w:val="00703E31"/>
    <w:rsid w:val="007318DE"/>
    <w:rsid w:val="00743033"/>
    <w:rsid w:val="007455A4"/>
    <w:rsid w:val="007477C3"/>
    <w:rsid w:val="00753831"/>
    <w:rsid w:val="00764CB9"/>
    <w:rsid w:val="007734FF"/>
    <w:rsid w:val="0077461C"/>
    <w:rsid w:val="007761C3"/>
    <w:rsid w:val="00792EB2"/>
    <w:rsid w:val="0079551A"/>
    <w:rsid w:val="007A3FB4"/>
    <w:rsid w:val="007A4CC6"/>
    <w:rsid w:val="007C3261"/>
    <w:rsid w:val="007C5303"/>
    <w:rsid w:val="007D3E5E"/>
    <w:rsid w:val="007D4224"/>
    <w:rsid w:val="007D71A2"/>
    <w:rsid w:val="007E1227"/>
    <w:rsid w:val="007E1EA4"/>
    <w:rsid w:val="007E2CCF"/>
    <w:rsid w:val="007E431F"/>
    <w:rsid w:val="007E4D54"/>
    <w:rsid w:val="007F0DEB"/>
    <w:rsid w:val="007F4FBD"/>
    <w:rsid w:val="007F7F16"/>
    <w:rsid w:val="008004D6"/>
    <w:rsid w:val="00810A54"/>
    <w:rsid w:val="008127B9"/>
    <w:rsid w:val="0083049E"/>
    <w:rsid w:val="00837DA0"/>
    <w:rsid w:val="00872CC1"/>
    <w:rsid w:val="00893E79"/>
    <w:rsid w:val="00897FC2"/>
    <w:rsid w:val="008A4B64"/>
    <w:rsid w:val="008B0462"/>
    <w:rsid w:val="008B5413"/>
    <w:rsid w:val="008B73B7"/>
    <w:rsid w:val="008C007E"/>
    <w:rsid w:val="008C2481"/>
    <w:rsid w:val="008C4BB9"/>
    <w:rsid w:val="008D0978"/>
    <w:rsid w:val="008E46D6"/>
    <w:rsid w:val="0090108B"/>
    <w:rsid w:val="00901640"/>
    <w:rsid w:val="0090355F"/>
    <w:rsid w:val="00906BC1"/>
    <w:rsid w:val="009206C4"/>
    <w:rsid w:val="009217AC"/>
    <w:rsid w:val="00931421"/>
    <w:rsid w:val="009321FD"/>
    <w:rsid w:val="00943293"/>
    <w:rsid w:val="00944F4A"/>
    <w:rsid w:val="0094550F"/>
    <w:rsid w:val="00947F40"/>
    <w:rsid w:val="00950F8B"/>
    <w:rsid w:val="00953A9E"/>
    <w:rsid w:val="009542D4"/>
    <w:rsid w:val="00956255"/>
    <w:rsid w:val="00957FC0"/>
    <w:rsid w:val="009644F6"/>
    <w:rsid w:val="00975432"/>
    <w:rsid w:val="0097667F"/>
    <w:rsid w:val="00986525"/>
    <w:rsid w:val="009A7356"/>
    <w:rsid w:val="009B1940"/>
    <w:rsid w:val="009B6D0B"/>
    <w:rsid w:val="009C01E3"/>
    <w:rsid w:val="009C08B3"/>
    <w:rsid w:val="009C4372"/>
    <w:rsid w:val="009D2816"/>
    <w:rsid w:val="009D450D"/>
    <w:rsid w:val="009E405C"/>
    <w:rsid w:val="00A019EB"/>
    <w:rsid w:val="00A126DC"/>
    <w:rsid w:val="00A12A46"/>
    <w:rsid w:val="00A1681A"/>
    <w:rsid w:val="00A23E59"/>
    <w:rsid w:val="00A23F6C"/>
    <w:rsid w:val="00A261A8"/>
    <w:rsid w:val="00A35576"/>
    <w:rsid w:val="00A36200"/>
    <w:rsid w:val="00A60F0D"/>
    <w:rsid w:val="00A74018"/>
    <w:rsid w:val="00A76882"/>
    <w:rsid w:val="00A8159D"/>
    <w:rsid w:val="00AA39FB"/>
    <w:rsid w:val="00AC13F8"/>
    <w:rsid w:val="00AE0B18"/>
    <w:rsid w:val="00AE2CD1"/>
    <w:rsid w:val="00AF2BEE"/>
    <w:rsid w:val="00AF710E"/>
    <w:rsid w:val="00B06C1F"/>
    <w:rsid w:val="00B203EA"/>
    <w:rsid w:val="00B235C3"/>
    <w:rsid w:val="00B24908"/>
    <w:rsid w:val="00B25452"/>
    <w:rsid w:val="00B40D64"/>
    <w:rsid w:val="00B42D18"/>
    <w:rsid w:val="00B52731"/>
    <w:rsid w:val="00B63F5A"/>
    <w:rsid w:val="00B72434"/>
    <w:rsid w:val="00B8145A"/>
    <w:rsid w:val="00B86ADB"/>
    <w:rsid w:val="00B8788A"/>
    <w:rsid w:val="00BB3E5C"/>
    <w:rsid w:val="00BF328F"/>
    <w:rsid w:val="00C002FF"/>
    <w:rsid w:val="00C174DE"/>
    <w:rsid w:val="00C26EC0"/>
    <w:rsid w:val="00C27A77"/>
    <w:rsid w:val="00C61872"/>
    <w:rsid w:val="00C63BAE"/>
    <w:rsid w:val="00C63F8E"/>
    <w:rsid w:val="00C8270D"/>
    <w:rsid w:val="00C87F61"/>
    <w:rsid w:val="00C91888"/>
    <w:rsid w:val="00C95D34"/>
    <w:rsid w:val="00C97522"/>
    <w:rsid w:val="00CB4752"/>
    <w:rsid w:val="00CB4AA0"/>
    <w:rsid w:val="00CB533B"/>
    <w:rsid w:val="00CC5695"/>
    <w:rsid w:val="00CD1EF9"/>
    <w:rsid w:val="00CE07C0"/>
    <w:rsid w:val="00CE3A73"/>
    <w:rsid w:val="00CE4DB8"/>
    <w:rsid w:val="00CE73C3"/>
    <w:rsid w:val="00CF779F"/>
    <w:rsid w:val="00D018D2"/>
    <w:rsid w:val="00D11DBE"/>
    <w:rsid w:val="00D156C8"/>
    <w:rsid w:val="00D35A58"/>
    <w:rsid w:val="00D37107"/>
    <w:rsid w:val="00D37E9C"/>
    <w:rsid w:val="00D400F1"/>
    <w:rsid w:val="00D429E5"/>
    <w:rsid w:val="00D42F0E"/>
    <w:rsid w:val="00D4363A"/>
    <w:rsid w:val="00D47718"/>
    <w:rsid w:val="00D645BA"/>
    <w:rsid w:val="00D80713"/>
    <w:rsid w:val="00D81E56"/>
    <w:rsid w:val="00D86773"/>
    <w:rsid w:val="00D920D3"/>
    <w:rsid w:val="00DA5D1C"/>
    <w:rsid w:val="00DA708B"/>
    <w:rsid w:val="00DB492A"/>
    <w:rsid w:val="00DC175E"/>
    <w:rsid w:val="00DC55CE"/>
    <w:rsid w:val="00DD0403"/>
    <w:rsid w:val="00DD1082"/>
    <w:rsid w:val="00DD5ADA"/>
    <w:rsid w:val="00DE22EE"/>
    <w:rsid w:val="00DE33B6"/>
    <w:rsid w:val="00DF063B"/>
    <w:rsid w:val="00E03A83"/>
    <w:rsid w:val="00E15B01"/>
    <w:rsid w:val="00E2316C"/>
    <w:rsid w:val="00E243E4"/>
    <w:rsid w:val="00E319FA"/>
    <w:rsid w:val="00E34763"/>
    <w:rsid w:val="00E44DFE"/>
    <w:rsid w:val="00E55D6C"/>
    <w:rsid w:val="00E563C9"/>
    <w:rsid w:val="00E625DE"/>
    <w:rsid w:val="00E66EF9"/>
    <w:rsid w:val="00E703C6"/>
    <w:rsid w:val="00E8175F"/>
    <w:rsid w:val="00E84B5F"/>
    <w:rsid w:val="00E9059C"/>
    <w:rsid w:val="00E9080B"/>
    <w:rsid w:val="00E919D6"/>
    <w:rsid w:val="00E92846"/>
    <w:rsid w:val="00E93295"/>
    <w:rsid w:val="00E94046"/>
    <w:rsid w:val="00E950C3"/>
    <w:rsid w:val="00EA0A28"/>
    <w:rsid w:val="00ED285B"/>
    <w:rsid w:val="00ED330A"/>
    <w:rsid w:val="00ED3C8E"/>
    <w:rsid w:val="00EE0532"/>
    <w:rsid w:val="00EE20F7"/>
    <w:rsid w:val="00EE6D38"/>
    <w:rsid w:val="00EF6B0F"/>
    <w:rsid w:val="00F007E4"/>
    <w:rsid w:val="00F05221"/>
    <w:rsid w:val="00F226CF"/>
    <w:rsid w:val="00F23058"/>
    <w:rsid w:val="00F2661C"/>
    <w:rsid w:val="00F31E44"/>
    <w:rsid w:val="00F32680"/>
    <w:rsid w:val="00F46A27"/>
    <w:rsid w:val="00F66229"/>
    <w:rsid w:val="00F76D55"/>
    <w:rsid w:val="00F83A7D"/>
    <w:rsid w:val="00F90672"/>
    <w:rsid w:val="00F92EE5"/>
    <w:rsid w:val="00FA71A0"/>
    <w:rsid w:val="00FE2044"/>
    <w:rsid w:val="00FE5AAE"/>
    <w:rsid w:val="00FF2803"/>
    <w:rsid w:val="00FF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E8CB04"/>
  <w15:docId w15:val="{9387C37A-1297-48DF-B632-3235BCA7C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DC"/>
    <w:rsid w:val="00030F9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Ttulo1">
    <w:name w:val="heading 1"/>
    <w:basedOn w:val="Normal"/>
    <w:next w:val="Normal"/>
    <w:link w:val="Ttulo1Car"/>
    <w:uiPriority w:val="9"/>
    <w:rsid w:val="002F5D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F5D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F0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F5DC4"/>
    <w:rPr>
      <w:color w:val="0563C1" w:themeColor="hyperlink"/>
      <w:u w:val="single"/>
    </w:rPr>
  </w:style>
  <w:style w:type="paragraph" w:styleId="TDC2">
    <w:name w:val="toc 2"/>
    <w:next w:val="Normal"/>
    <w:autoRedefine/>
    <w:uiPriority w:val="39"/>
    <w:unhideWhenUsed/>
    <w:rsid w:val="007C3261"/>
    <w:pPr>
      <w:spacing w:after="100"/>
      <w:ind w:left="220"/>
    </w:pPr>
    <w:rPr>
      <w:rFonts w:ascii="Montserrat Light" w:hAnsi="Montserrat Light"/>
      <w:i/>
      <w:iCs/>
      <w:caps/>
      <w:color w:val="00B596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2B49CA"/>
    <w:pPr>
      <w:spacing w:before="240" w:after="240"/>
    </w:pPr>
    <w:rPr>
      <w:i/>
      <w:iCs/>
      <w:caps/>
      <w:color w:val="18315A"/>
    </w:rPr>
  </w:style>
  <w:style w:type="paragraph" w:styleId="TDC3">
    <w:name w:val="toc 3"/>
    <w:basedOn w:val="Normal"/>
    <w:next w:val="Normal"/>
    <w:autoRedefine/>
    <w:uiPriority w:val="39"/>
    <w:unhideWhenUsed/>
    <w:rsid w:val="002F5DC4"/>
    <w:pPr>
      <w:ind w:left="440"/>
    </w:pPr>
    <w:rPr>
      <w:i/>
    </w:rPr>
  </w:style>
  <w:style w:type="character" w:customStyle="1" w:styleId="Ttulo1Car">
    <w:name w:val="Título 1 Car"/>
    <w:basedOn w:val="Fuentedeprrafopredeter"/>
    <w:link w:val="Ttulo1"/>
    <w:uiPriority w:val="9"/>
    <w:rsid w:val="002F5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Estilo3">
    <w:name w:val="Estilo3"/>
    <w:basedOn w:val="Sinlista"/>
    <w:uiPriority w:val="99"/>
    <w:rsid w:val="00607F0A"/>
    <w:pPr>
      <w:numPr>
        <w:numId w:val="2"/>
      </w:numPr>
    </w:pPr>
  </w:style>
  <w:style w:type="table" w:customStyle="1" w:styleId="Tablaconcuadrcula4-nfasis31">
    <w:name w:val="Tabla con cuadrícula 4 - Énfasis 31"/>
    <w:basedOn w:val="Tablanormal"/>
    <w:uiPriority w:val="49"/>
    <w:rsid w:val="002F5DC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sid w:val="002F5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REE">
    <w:name w:val="TREE"/>
    <w:basedOn w:val="Tablanormal"/>
    <w:next w:val="Tablaconcuadrcula4-nfasis31"/>
    <w:uiPriority w:val="49"/>
    <w:rsid w:val="00AF710E"/>
    <w:pPr>
      <w:spacing w:after="0" w:line="240" w:lineRule="auto"/>
    </w:pPr>
    <w:rPr>
      <w:rFonts w:ascii="Montserrat" w:eastAsia="Calibri" w:hAnsi="Montserrat" w:cs="Times New Roman"/>
    </w:rPr>
    <w:tblPr>
      <w:tblStyleRowBandSize w:val="1"/>
      <w:tblStyleColBandSize w:val="1"/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542F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dice">
    <w:name w:val="Índice"/>
    <w:basedOn w:val="Portada-Subtitular"/>
    <w:rsid w:val="00566542"/>
  </w:style>
  <w:style w:type="character" w:styleId="Nmerodepgina">
    <w:name w:val="page number"/>
    <w:basedOn w:val="Fuentedeprrafopredeter"/>
    <w:uiPriority w:val="99"/>
    <w:semiHidden/>
    <w:unhideWhenUsed/>
    <w:rsid w:val="006B4F34"/>
  </w:style>
  <w:style w:type="paragraph" w:styleId="Sinespaciado">
    <w:name w:val="No Spacing"/>
    <w:uiPriority w:val="1"/>
    <w:rsid w:val="00ED3C8E"/>
    <w:pPr>
      <w:spacing w:after="0" w:line="240" w:lineRule="auto"/>
    </w:pPr>
    <w:rPr>
      <w:rFonts w:eastAsiaTheme="minorEastAsia"/>
      <w:lang w:val="en-US" w:eastAsia="zh-CN"/>
    </w:rPr>
  </w:style>
  <w:style w:type="table" w:customStyle="1" w:styleId="Tabladelista2-nfasis31">
    <w:name w:val="Tabla de lista 2 - Énfasis 31"/>
    <w:basedOn w:val="Tablanormal"/>
    <w:uiPriority w:val="47"/>
    <w:rsid w:val="004377C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6concolores-nfasis31">
    <w:name w:val="Tabla de lista 6 con colores - Énfasis 31"/>
    <w:basedOn w:val="Tablanormal"/>
    <w:uiPriority w:val="51"/>
    <w:rsid w:val="004377C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7concolores-nfasis31">
    <w:name w:val="Tabla de lista 7 con colores - Énfasis 31"/>
    <w:basedOn w:val="Tablanormal"/>
    <w:uiPriority w:val="52"/>
    <w:rsid w:val="004377C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7concolores1">
    <w:name w:val="Tabla de lista 7 con colores1"/>
    <w:basedOn w:val="Tablanormal"/>
    <w:uiPriority w:val="52"/>
    <w:rsid w:val="004377C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lista6concolores1">
    <w:name w:val="Tabla de lista 6 con colores1"/>
    <w:basedOn w:val="Tablanormal"/>
    <w:uiPriority w:val="51"/>
    <w:rsid w:val="004377C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31">
    <w:name w:val="Tabla de lista 4 - Énfasis 31"/>
    <w:basedOn w:val="Tablanormal"/>
    <w:uiPriority w:val="49"/>
    <w:rsid w:val="004377C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21">
    <w:name w:val="Tabla de lista 21"/>
    <w:basedOn w:val="Tablanormal"/>
    <w:uiPriority w:val="47"/>
    <w:rsid w:val="004377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1clara-nfasis31">
    <w:name w:val="Tabla de lista 1 clara - Énfasis 31"/>
    <w:basedOn w:val="Tablanormal"/>
    <w:uiPriority w:val="46"/>
    <w:rsid w:val="004377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lista41">
    <w:name w:val="Tabla de lista 41"/>
    <w:basedOn w:val="Tablanormal"/>
    <w:uiPriority w:val="49"/>
    <w:rsid w:val="004377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4-nfasis51">
    <w:name w:val="Tabla de lista 4 - Énfasis 51"/>
    <w:aliases w:val="Título TABLA"/>
    <w:basedOn w:val="Tablanormal"/>
    <w:uiPriority w:val="49"/>
    <w:rsid w:val="004377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Subt1TDC">
    <w:name w:val="Subt 1 TDC"/>
    <w:qFormat/>
    <w:rsid w:val="00566542"/>
    <w:pPr>
      <w:keepNext/>
      <w:keepLines/>
      <w:tabs>
        <w:tab w:val="left" w:pos="6"/>
      </w:tabs>
      <w:spacing w:before="200" w:after="200" w:line="257" w:lineRule="auto"/>
      <w:outlineLvl w:val="1"/>
    </w:pPr>
    <w:rPr>
      <w:rFonts w:ascii="Montserrat ExtraBold" w:eastAsia="Times New Roman" w:hAnsi="Montserrat ExtraBold" w:cs="Times New Roman"/>
      <w:caps/>
      <w:color w:val="00B596"/>
      <w:sz w:val="24"/>
      <w:szCs w:val="26"/>
    </w:rPr>
  </w:style>
  <w:style w:type="paragraph" w:customStyle="1" w:styleId="Ttulo10">
    <w:name w:val="Título1"/>
    <w:qFormat/>
    <w:rsid w:val="00E92846"/>
    <w:pPr>
      <w:keepNext/>
      <w:keepLines/>
      <w:pBdr>
        <w:bottom w:val="single" w:sz="2" w:space="6" w:color="00B596"/>
      </w:pBdr>
      <w:spacing w:before="440" w:after="120" w:line="257" w:lineRule="auto"/>
      <w:outlineLvl w:val="0"/>
    </w:pPr>
    <w:rPr>
      <w:rFonts w:ascii="Montserrat ExtraBold" w:eastAsia="Times New Roman" w:hAnsi="Montserrat ExtraBold" w:cs="Times New Roman"/>
      <w:b/>
      <w:caps/>
      <w:color w:val="18315A"/>
      <w:szCs w:val="32"/>
    </w:rPr>
  </w:style>
  <w:style w:type="paragraph" w:customStyle="1" w:styleId="Cuerpodetexto">
    <w:name w:val="Cuerpo de texto"/>
    <w:qFormat/>
    <w:rsid w:val="00D81E56"/>
    <w:pPr>
      <w:spacing w:line="256" w:lineRule="auto"/>
      <w:jc w:val="both"/>
    </w:pPr>
    <w:rPr>
      <w:rFonts w:ascii="Montserrat Light" w:eastAsia="Calibri" w:hAnsi="Montserrat Light" w:cs="Times New Roman"/>
      <w:iCs/>
      <w:sz w:val="20"/>
    </w:rPr>
  </w:style>
  <w:style w:type="paragraph" w:customStyle="1" w:styleId="cuerpodetexto-LISTA">
    <w:name w:val="cuerpo de texto-LISTA"/>
    <w:basedOn w:val="Cuerpodetexto"/>
    <w:qFormat/>
    <w:rsid w:val="008C2481"/>
    <w:pPr>
      <w:numPr>
        <w:numId w:val="1"/>
      </w:numPr>
      <w:spacing w:before="120" w:after="120" w:line="240" w:lineRule="auto"/>
      <w:ind w:left="698" w:hanging="414"/>
      <w:jc w:val="left"/>
    </w:pPr>
    <w:rPr>
      <w:iCs w:val="0"/>
    </w:rPr>
  </w:style>
  <w:style w:type="table" w:customStyle="1" w:styleId="Estilo1">
    <w:name w:val="Estilo1"/>
    <w:basedOn w:val="Tablanormal"/>
    <w:uiPriority w:val="99"/>
    <w:rsid w:val="004D7FF3"/>
    <w:pPr>
      <w:spacing w:after="0" w:line="240" w:lineRule="auto"/>
    </w:pPr>
    <w:tblPr/>
  </w:style>
  <w:style w:type="table" w:styleId="Tablaconcuadrcula">
    <w:name w:val="Table Grid"/>
    <w:basedOn w:val="Tablanormal"/>
    <w:uiPriority w:val="59"/>
    <w:rsid w:val="004D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4">
    <w:name w:val="toc 4"/>
    <w:basedOn w:val="Normal"/>
    <w:next w:val="Normal"/>
    <w:autoRedefine/>
    <w:uiPriority w:val="39"/>
    <w:unhideWhenUsed/>
    <w:rsid w:val="00471A41"/>
    <w:pPr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471A41"/>
    <w:pPr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471A41"/>
    <w:pPr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471A41"/>
    <w:pPr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471A41"/>
    <w:pPr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71A41"/>
    <w:pPr>
      <w:ind w:left="1760"/>
    </w:pPr>
    <w:rPr>
      <w:sz w:val="18"/>
      <w:szCs w:val="18"/>
    </w:rPr>
  </w:style>
  <w:style w:type="table" w:customStyle="1" w:styleId="Estilo2">
    <w:name w:val="Estilo2"/>
    <w:basedOn w:val="Tablanormal"/>
    <w:uiPriority w:val="99"/>
    <w:rsid w:val="00A126DC"/>
    <w:pPr>
      <w:spacing w:after="0" w:line="240" w:lineRule="auto"/>
    </w:pPr>
    <w:tblPr/>
  </w:style>
  <w:style w:type="table" w:customStyle="1" w:styleId="TablaCabeceraAzul">
    <w:name w:val="Tabla Cabecera Azul"/>
    <w:basedOn w:val="Tablanormal"/>
    <w:uiPriority w:val="99"/>
    <w:rsid w:val="00A126DC"/>
    <w:pPr>
      <w:spacing w:after="0" w:line="240" w:lineRule="auto"/>
    </w:pPr>
    <w:tblPr/>
  </w:style>
  <w:style w:type="paragraph" w:customStyle="1" w:styleId="TDCTREE">
    <w:name w:val="TDC TREE"/>
    <w:rsid w:val="0027104B"/>
    <w:rPr>
      <w:rFonts w:ascii="Montserrat Light" w:hAnsi="Montserrat Light"/>
      <w:i/>
      <w:iCs/>
      <w:color w:val="00B596"/>
    </w:rPr>
  </w:style>
  <w:style w:type="table" w:customStyle="1" w:styleId="Tablaconcuadrcula4-nfasis310">
    <w:name w:val="Tabla con cuadrícula 4 - Énfasis 31"/>
    <w:basedOn w:val="Tablanormal"/>
    <w:next w:val="Tablaconcuadrcula4-nfasis31"/>
    <w:uiPriority w:val="49"/>
    <w:rsid w:val="0040732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ENCABEZADOTABLA">
    <w:name w:val="ENCABEZADO TABLA"/>
    <w:rsid w:val="00407327"/>
    <w:pPr>
      <w:spacing w:after="0" w:line="240" w:lineRule="auto"/>
    </w:pPr>
    <w:rPr>
      <w:rFonts w:ascii="Source Sans Pro" w:eastAsia="Calibri" w:hAnsi="Source Sans Pro" w:cs="Times New Roman"/>
      <w:caps/>
      <w:color w:val="FFFFFF" w:themeColor="background1"/>
      <w:sz w:val="24"/>
    </w:rPr>
  </w:style>
  <w:style w:type="table" w:customStyle="1" w:styleId="Atrebo-Simple">
    <w:name w:val="Atrebo-Simple"/>
    <w:basedOn w:val="Atrebo-Colores-Alternos"/>
    <w:uiPriority w:val="99"/>
    <w:rsid w:val="00E55D6C"/>
    <w:tblPr/>
    <w:tcPr>
      <w:shd w:val="clear" w:color="auto" w:fill="auto"/>
    </w:tcPr>
    <w:tblStylePr w:type="firstRow">
      <w:rPr>
        <w:rFonts w:ascii="Montserrat Light" w:hAnsi="Montserrat Light"/>
        <w:b w:val="0"/>
        <w:i w:val="0"/>
      </w:rPr>
      <w:tblPr/>
      <w:tcPr>
        <w:shd w:val="clear" w:color="auto" w:fill="1E416D"/>
      </w:tcPr>
    </w:tblStylePr>
    <w:tblStylePr w:type="band2Horz">
      <w:pPr>
        <w:wordWrap/>
        <w:spacing w:beforeLines="0" w:afterLines="0" w:line="240" w:lineRule="auto"/>
      </w:pPr>
      <w:tblPr/>
      <w:tcPr>
        <w:shd w:val="clear" w:color="auto" w:fill="EAF2F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332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33247"/>
    <w:rPr>
      <w:rFonts w:ascii="Montserrat Light" w:hAnsi="Montserrat Light"/>
      <w:i/>
      <w:iCs/>
      <w:color w:val="00B59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5D1C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D1C"/>
    <w:rPr>
      <w:rFonts w:ascii="Times New Roman" w:hAnsi="Times New Roman" w:cs="Times New Roman"/>
      <w:i/>
      <w:iCs/>
      <w:color w:val="00B596"/>
      <w:sz w:val="18"/>
      <w:szCs w:val="18"/>
    </w:rPr>
  </w:style>
  <w:style w:type="paragraph" w:styleId="Prrafodelista">
    <w:name w:val="List Paragraph"/>
    <w:basedOn w:val="Normal"/>
    <w:uiPriority w:val="34"/>
    <w:rsid w:val="003F74A3"/>
    <w:pPr>
      <w:ind w:left="720"/>
      <w:contextualSpacing/>
    </w:pPr>
    <w:rPr>
      <w:rFonts w:asciiTheme="minorHAnsi" w:hAnsiTheme="minorHAnsi"/>
      <w:i/>
      <w:iCs/>
    </w:rPr>
  </w:style>
  <w:style w:type="character" w:customStyle="1" w:styleId="TDC1Car">
    <w:name w:val="TDC 1 Car"/>
    <w:basedOn w:val="Fuentedeprrafopredeter"/>
    <w:link w:val="TDC1"/>
    <w:uiPriority w:val="39"/>
    <w:rsid w:val="00944F4A"/>
    <w:rPr>
      <w:rFonts w:ascii="Montserrat Light" w:hAnsi="Montserrat Light"/>
      <w:caps/>
      <w:color w:val="18315A"/>
    </w:rPr>
  </w:style>
  <w:style w:type="paragraph" w:customStyle="1" w:styleId="TtuloLista">
    <w:name w:val="Título Lista"/>
    <w:basedOn w:val="Cuerpodetexto"/>
    <w:qFormat/>
    <w:rsid w:val="00566542"/>
    <w:rPr>
      <w:rFonts w:ascii="Montserrat" w:hAnsi="Montserrat"/>
      <w:bCs/>
      <w:iCs w:val="0"/>
      <w:caps/>
      <w:color w:val="18315A"/>
      <w:sz w:val="18"/>
      <w:lang w:val="pt"/>
    </w:rPr>
  </w:style>
  <w:style w:type="table" w:customStyle="1" w:styleId="Tablaconcuadrcula4-nfasis11">
    <w:name w:val="Tabla con cuadrícula 4 - Énfasis 11"/>
    <w:aliases w:val="ATREBO-TREE"/>
    <w:basedOn w:val="Tablanormal"/>
    <w:uiPriority w:val="49"/>
    <w:rsid w:val="00792EB2"/>
    <w:pPr>
      <w:spacing w:before="80" w:after="0" w:line="240" w:lineRule="auto"/>
    </w:pPr>
    <w:rPr>
      <w:rFonts w:ascii="Source Sans Pro" w:hAnsi="Source Sans Pro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1E416D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tblPr/>
      <w:tcPr>
        <w:shd w:val="clear" w:color="auto" w:fill="EEF4FF"/>
      </w:tcPr>
    </w:tblStylePr>
  </w:style>
  <w:style w:type="paragraph" w:customStyle="1" w:styleId="Portada-Subtitular">
    <w:name w:val="Portada-Subtitular"/>
    <w:basedOn w:val="Normal"/>
    <w:rsid w:val="00632910"/>
    <w:pPr>
      <w:spacing w:after="40"/>
    </w:pPr>
    <w:rPr>
      <w:rFonts w:ascii="Montserrat" w:hAnsi="Montserrat"/>
      <w:b/>
      <w:i/>
      <w:iCs/>
      <w:color w:val="18315A"/>
      <w:sz w:val="28"/>
      <w:szCs w:val="28"/>
    </w:rPr>
  </w:style>
  <w:style w:type="paragraph" w:customStyle="1" w:styleId="Portada-Fecha">
    <w:name w:val="Portada-Fecha"/>
    <w:basedOn w:val="Normal"/>
    <w:rsid w:val="00632910"/>
    <w:rPr>
      <w:rFonts w:ascii="Montserrat" w:hAnsi="Montserrat"/>
      <w:b/>
      <w:i/>
      <w:sz w:val="20"/>
    </w:rPr>
  </w:style>
  <w:style w:type="paragraph" w:customStyle="1" w:styleId="Sub3">
    <w:name w:val="Sub 3"/>
    <w:basedOn w:val="Cuerpodetexto"/>
    <w:qFormat/>
    <w:rsid w:val="00A23E59"/>
    <w:pPr>
      <w:spacing w:before="320" w:after="240" w:line="257" w:lineRule="auto"/>
    </w:pPr>
    <w:rPr>
      <w:rFonts w:ascii="Montserrat ExtraBold" w:hAnsi="Montserrat ExtraBold"/>
      <w:b/>
      <w:color w:val="00C0A7"/>
    </w:rPr>
  </w:style>
  <w:style w:type="paragraph" w:customStyle="1" w:styleId="Encabezado-TABLA">
    <w:name w:val="Encabezado-TABLA"/>
    <w:basedOn w:val="Normal"/>
    <w:rsid w:val="00837DA0"/>
    <w:rPr>
      <w:rFonts w:ascii="Montserrat" w:eastAsia="Calibri" w:hAnsi="Montserrat"/>
      <w:b/>
      <w:bCs/>
      <w:i/>
      <w:color w:val="FFFFFF"/>
      <w:sz w:val="18"/>
    </w:rPr>
  </w:style>
  <w:style w:type="paragraph" w:customStyle="1" w:styleId="CuerpodeTexto-Tabla">
    <w:name w:val="Cuerpo de Texto-Tabla"/>
    <w:basedOn w:val="Normal"/>
    <w:rsid w:val="00837DA0"/>
    <w:rPr>
      <w:rFonts w:ascii="Source Sans Pro" w:eastAsia="Calibri" w:hAnsi="Source Sans Pro"/>
      <w:bCs/>
      <w:i/>
      <w:iCs/>
      <w:color w:val="000000" w:themeColor="text1"/>
      <w:sz w:val="18"/>
    </w:rPr>
  </w:style>
  <w:style w:type="paragraph" w:customStyle="1" w:styleId="Sub2">
    <w:name w:val="Sub 2"/>
    <w:next w:val="Cuerpodetexto"/>
    <w:link w:val="Sub2Car"/>
    <w:qFormat/>
    <w:rsid w:val="00566542"/>
    <w:pPr>
      <w:spacing w:before="120" w:after="120"/>
    </w:pPr>
    <w:rPr>
      <w:rFonts w:ascii="Montserrat ExtraBold" w:hAnsi="Montserrat ExtraBold" w:cs="Times New Roman (Cuerpo en alfa"/>
      <w:caps/>
      <w:color w:val="1E416D"/>
      <w:sz w:val="20"/>
    </w:rPr>
  </w:style>
  <w:style w:type="character" w:customStyle="1" w:styleId="Sub2Car">
    <w:name w:val="Sub 2 Car"/>
    <w:basedOn w:val="TDC1Car"/>
    <w:link w:val="Sub2"/>
    <w:rsid w:val="00566542"/>
    <w:rPr>
      <w:rFonts w:ascii="Montserrat ExtraBold" w:hAnsi="Montserrat ExtraBold" w:cs="Times New Roman (Cuerpo en alfa"/>
      <w:caps/>
      <w:color w:val="1E416D"/>
      <w:sz w:val="20"/>
    </w:rPr>
  </w:style>
  <w:style w:type="table" w:customStyle="1" w:styleId="Estilo4">
    <w:name w:val="Estilo4"/>
    <w:basedOn w:val="Tablanormal"/>
    <w:uiPriority w:val="99"/>
    <w:rsid w:val="006469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auto"/>
    </w:tcPr>
    <w:tblStylePr w:type="firstRow">
      <w:pPr>
        <w:jc w:val="left"/>
      </w:pPr>
      <w:rPr>
        <w:rFonts w:ascii="Source Sans Pro" w:hAnsi="Source Sans Pro"/>
        <w:b w:val="0"/>
        <w:i w:val="0"/>
        <w:color w:val="FFFFFF" w:themeColor="background1"/>
      </w:rPr>
      <w:tblPr/>
      <w:tcPr>
        <w:shd w:val="clear" w:color="auto" w:fill="172F5B"/>
      </w:tcPr>
    </w:tblStylePr>
  </w:style>
  <w:style w:type="table" w:customStyle="1" w:styleId="Tabladecuadrcula31">
    <w:name w:val="Tabla de cuadrícula 31"/>
    <w:basedOn w:val="Tablanormal"/>
    <w:uiPriority w:val="48"/>
    <w:rsid w:val="00872C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2-nfasis51">
    <w:name w:val="Tabla con cuadrícula 2 - Énfasis 51"/>
    <w:basedOn w:val="Tablanormal"/>
    <w:uiPriority w:val="47"/>
    <w:rsid w:val="00872CC1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872CC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21">
    <w:name w:val="Tabla de cuadrícula 21"/>
    <w:basedOn w:val="Tablanormal"/>
    <w:uiPriority w:val="47"/>
    <w:rsid w:val="00872CC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trebo-Colores-Alternos">
    <w:name w:val="Atrebo-Colores-Alternos"/>
    <w:basedOn w:val="Tablanormal"/>
    <w:uiPriority w:val="99"/>
    <w:rsid w:val="008C007E"/>
    <w:pPr>
      <w:spacing w:before="40" w:after="40" w:line="240" w:lineRule="auto"/>
    </w:pPr>
    <w:rPr>
      <w:rFonts w:ascii="Montserrat Light" w:hAnsi="Montserrat Light"/>
      <w:sz w:val="21"/>
    </w:rPr>
    <w:tblPr>
      <w:tblStyleRowBandSize w:val="1"/>
      <w:tblBorders>
        <w:top w:val="single" w:sz="4" w:space="0" w:color="1E416D"/>
        <w:left w:val="single" w:sz="4" w:space="0" w:color="1E416D"/>
        <w:bottom w:val="single" w:sz="4" w:space="0" w:color="1E416D"/>
        <w:right w:val="single" w:sz="4" w:space="0" w:color="1E416D"/>
        <w:insideH w:val="single" w:sz="4" w:space="0" w:color="1E416D"/>
        <w:insideV w:val="single" w:sz="4" w:space="0" w:color="1E416D"/>
      </w:tblBorders>
    </w:tblPr>
    <w:tcPr>
      <w:shd w:val="clear" w:color="auto" w:fill="auto"/>
      <w:vAlign w:val="center"/>
    </w:tcPr>
    <w:tblStylePr w:type="firstRow">
      <w:rPr>
        <w:rFonts w:ascii="Montserrat Light" w:hAnsi="Montserrat Light"/>
        <w:b w:val="0"/>
        <w:i w:val="0"/>
      </w:rPr>
      <w:tblPr/>
      <w:tcPr>
        <w:shd w:val="clear" w:color="auto" w:fill="1E416D"/>
      </w:tcPr>
    </w:tblStylePr>
  </w:style>
  <w:style w:type="paragraph" w:customStyle="1" w:styleId="Tabla-CuerpodeTexto">
    <w:name w:val="Tabla-Cuerpo de Texto"/>
    <w:basedOn w:val="Cuerpodetexto"/>
    <w:qFormat/>
    <w:rsid w:val="00A23E59"/>
    <w:pPr>
      <w:jc w:val="left"/>
    </w:pPr>
    <w:rPr>
      <w:sz w:val="18"/>
    </w:rPr>
  </w:style>
  <w:style w:type="paragraph" w:styleId="Piedepgina">
    <w:name w:val="footer"/>
    <w:basedOn w:val="Normal"/>
    <w:link w:val="PiedepginaCar"/>
    <w:uiPriority w:val="99"/>
    <w:semiHidden/>
    <w:unhideWhenUsed/>
    <w:rsid w:val="002033A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033AF"/>
    <w:rPr>
      <w:rFonts w:ascii="Montserrat Light" w:hAnsi="Montserrat Light"/>
      <w:i/>
      <w:iCs/>
      <w:color w:val="00B596"/>
    </w:rPr>
  </w:style>
  <w:style w:type="table" w:customStyle="1" w:styleId="Atrebo-Compuesta">
    <w:name w:val="Atrebo-Compuesta"/>
    <w:basedOn w:val="Atrebo-Simple"/>
    <w:uiPriority w:val="99"/>
    <w:rsid w:val="00547FE1"/>
    <w:tblPr/>
    <w:tcPr>
      <w:shd w:val="clear" w:color="auto" w:fill="auto"/>
    </w:tcPr>
    <w:tblStylePr w:type="firstRow">
      <w:rPr>
        <w:rFonts w:ascii="Montserrat Light" w:hAnsi="Montserrat Light"/>
        <w:b w:val="0"/>
        <w:i w:val="0"/>
      </w:rPr>
      <w:tblPr/>
      <w:tcPr>
        <w:shd w:val="clear" w:color="auto" w:fill="1E416D"/>
      </w:tcPr>
    </w:tblStylePr>
    <w:tblStylePr w:type="firstCol">
      <w:rPr>
        <w:color w:val="auto"/>
      </w:rPr>
      <w:tblPr/>
      <w:tcPr>
        <w:shd w:val="clear" w:color="auto" w:fill="00C0A7"/>
      </w:tcPr>
    </w:tblStylePr>
    <w:tblStylePr w:type="band2Horz">
      <w:pPr>
        <w:wordWrap/>
        <w:spacing w:beforeLines="0" w:afterLines="0" w:line="240" w:lineRule="auto"/>
      </w:pPr>
      <w:tblPr/>
      <w:tcPr>
        <w:shd w:val="clear" w:color="auto" w:fill="EAF2FF"/>
      </w:tcPr>
    </w:tblStylePr>
  </w:style>
  <w:style w:type="table" w:customStyle="1" w:styleId="Atrebo-Compuesta-Alterna">
    <w:name w:val="Atrebo-Compuesta-Alterna"/>
    <w:basedOn w:val="Atrebo-Compuesta"/>
    <w:uiPriority w:val="99"/>
    <w:rsid w:val="002033AF"/>
    <w:pPr>
      <w:spacing w:after="0"/>
    </w:pPr>
    <w:tblPr/>
    <w:tcPr>
      <w:shd w:val="clear" w:color="auto" w:fill="auto"/>
    </w:tcPr>
    <w:tblStylePr w:type="firstRow">
      <w:rPr>
        <w:rFonts w:ascii="Montserrat Light" w:hAnsi="Montserrat Light"/>
        <w:b w:val="0"/>
        <w:i w:val="0"/>
      </w:rPr>
      <w:tblPr/>
      <w:tcPr>
        <w:shd w:val="clear" w:color="auto" w:fill="1E416D"/>
      </w:tcPr>
    </w:tblStylePr>
    <w:tblStylePr w:type="firstCol">
      <w:rPr>
        <w:color w:val="auto"/>
      </w:rPr>
      <w:tblPr/>
      <w:tcPr>
        <w:shd w:val="clear" w:color="auto" w:fill="00C0A7"/>
      </w:tcPr>
    </w:tblStylePr>
    <w:tblStylePr w:type="band2Horz">
      <w:pPr>
        <w:wordWrap/>
        <w:spacing w:beforeLines="0" w:afterLines="0" w:line="240" w:lineRule="auto"/>
      </w:pPr>
      <w:tblPr/>
      <w:tcPr>
        <w:shd w:val="clear" w:color="auto" w:fill="EAF2FF"/>
      </w:tcPr>
    </w:tblStylePr>
  </w:style>
  <w:style w:type="character" w:customStyle="1" w:styleId="NegritaAzul">
    <w:name w:val="Negrita Azul"/>
    <w:basedOn w:val="Fuentedeprrafopredeter"/>
    <w:uiPriority w:val="1"/>
    <w:qFormat/>
    <w:rsid w:val="00AE2CD1"/>
    <w:rPr>
      <w:rFonts w:ascii="Montserrat" w:hAnsi="Montserrat"/>
      <w:b/>
      <w:i w:val="0"/>
      <w:color w:val="1E416D"/>
      <w:sz w:val="20"/>
    </w:rPr>
  </w:style>
  <w:style w:type="character" w:customStyle="1" w:styleId="NegritaVerde">
    <w:name w:val="Negrita Verde"/>
    <w:basedOn w:val="NegritaAzul"/>
    <w:uiPriority w:val="1"/>
    <w:qFormat/>
    <w:rsid w:val="00AE2CD1"/>
    <w:rPr>
      <w:rFonts w:ascii="Montserrat" w:hAnsi="Montserrat"/>
      <w:b/>
      <w:i w:val="0"/>
      <w:color w:val="00C0A7"/>
      <w:sz w:val="20"/>
    </w:rPr>
  </w:style>
  <w:style w:type="paragraph" w:customStyle="1" w:styleId="Sub2-Tablas">
    <w:name w:val="Sub2-Tablas"/>
    <w:basedOn w:val="Sub2"/>
    <w:qFormat/>
    <w:rsid w:val="00F32680"/>
    <w:pPr>
      <w:spacing w:line="240" w:lineRule="auto"/>
      <w:jc w:val="center"/>
    </w:pPr>
    <w:rPr>
      <w:color w:val="FFFFFF" w:themeColor="background1"/>
    </w:rPr>
  </w:style>
  <w:style w:type="paragraph" w:customStyle="1" w:styleId="Body">
    <w:name w:val="Body"/>
    <w:autoRedefine/>
    <w:rsid w:val="007E1227"/>
    <w:pPr>
      <w:spacing w:before="120" w:after="0" w:line="312" w:lineRule="auto"/>
    </w:pPr>
    <w:rPr>
      <w:rFonts w:ascii="Helvetica Neue Light" w:eastAsia="Arial Unicode MS" w:hAnsi="Helvetica Neue Light" w:cs="Arial Unicode MS"/>
      <w:noProof/>
      <w:color w:val="000000"/>
      <w:sz w:val="20"/>
      <w:szCs w:val="20"/>
      <w:bdr w:val="nil"/>
      <w:lang w:eastAsia="es-ES"/>
    </w:rPr>
  </w:style>
  <w:style w:type="paragraph" w:styleId="NormalWeb">
    <w:name w:val="Normal (Web)"/>
    <w:basedOn w:val="Normal"/>
    <w:uiPriority w:val="99"/>
    <w:unhideWhenUsed/>
    <w:rsid w:val="007E12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s-ES" w:eastAsia="es-ES"/>
    </w:rPr>
  </w:style>
  <w:style w:type="table" w:customStyle="1" w:styleId="Tabla-Sin-Cabecera">
    <w:name w:val="Tabla-Sin-Cabecera"/>
    <w:basedOn w:val="Tablanormal"/>
    <w:uiPriority w:val="99"/>
    <w:rsid w:val="003479C3"/>
    <w:pPr>
      <w:spacing w:after="0" w:line="240" w:lineRule="auto"/>
    </w:pPr>
    <w:tblPr/>
    <w:tblStylePr w:type="firstRow">
      <w:rPr>
        <w:color w:val="FFFFFF" w:themeColor="background1"/>
      </w:rPr>
    </w:tblStylePr>
  </w:style>
  <w:style w:type="character" w:customStyle="1" w:styleId="x-label-value">
    <w:name w:val="x-label-value"/>
    <w:basedOn w:val="Fuentedeprrafopredeter"/>
    <w:rsid w:val="00A01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.poch\Downloads\TREE-plantilla%20de%20tests%20de%20valid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7685BC4-2F60-4D26-A6D7-C7AAB99BC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TREE-plantilla de tests de validacion</Template>
  <TotalTime>178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TREE-ERS-</vt:lpstr>
    </vt:vector>
  </TitlesOfParts>
  <Company/>
  <LinksUpToDate>false</LinksUpToDate>
  <CharactersWithSpaces>1057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TREE-ERS-</dc:title>
  <dc:creator>Ramon Poch</dc:creator>
  <cp:lastModifiedBy>Ramon Poch</cp:lastModifiedBy>
  <cp:revision>24</cp:revision>
  <cp:lastPrinted>2019-12-11T13:52:00Z</cp:lastPrinted>
  <dcterms:created xsi:type="dcterms:W3CDTF">2020-09-09T09:15:00Z</dcterms:created>
  <dcterms:modified xsi:type="dcterms:W3CDTF">2021-10-26T11:53:00Z</dcterms:modified>
</cp:coreProperties>
</file>