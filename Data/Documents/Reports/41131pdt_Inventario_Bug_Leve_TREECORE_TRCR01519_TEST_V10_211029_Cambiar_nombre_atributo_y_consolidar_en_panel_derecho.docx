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trebo-Colores-Alternos"/>
        <w:tblpPr w:leftFromText="141" w:rightFromText="141" w:vertAnchor="text" w:horzAnchor="margin" w:tblpY="266"/>
        <w:tblW w:w="8613" w:type="dxa"/>
        <w:tblLook w:val="04A0" w:firstRow="1" w:lastRow="0" w:firstColumn="1" w:lastColumn="0" w:noHBand="0" w:noVBand="1"/>
      </w:tblPr>
      <w:tblGrid>
        <w:gridCol w:w="2831"/>
        <w:gridCol w:w="2831"/>
        <w:gridCol w:w="2951"/>
      </w:tblGrid>
      <w:tr w:rsidR="003479C3" w:rsidRPr="007E1227" w14:paraId="615A5C05" w14:textId="77777777" w:rsidTr="00793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3" w:type="dxa"/>
            <w:gridSpan w:val="3"/>
          </w:tcPr>
          <w:p w14:paraId="62BC000A" w14:textId="77777777" w:rsidR="003479C3" w:rsidRPr="00F32680" w:rsidRDefault="003479C3" w:rsidP="003479C3">
            <w:pPr>
              <w:pStyle w:val="Sub2-Tablas"/>
            </w:pPr>
            <w:r>
              <w:t>Informe de prueba / test</w:t>
            </w:r>
          </w:p>
        </w:tc>
      </w:tr>
      <w:tr w:rsidR="003479C3" w14:paraId="1A13A408" w14:textId="77777777" w:rsidTr="00793234">
        <w:tc>
          <w:tcPr>
            <w:tcW w:w="2831" w:type="dxa"/>
          </w:tcPr>
          <w:p w14:paraId="6289043B" w14:textId="047E3F88" w:rsidR="003479C3" w:rsidRPr="00F32680" w:rsidRDefault="00DA708B" w:rsidP="00793234">
            <w:pPr>
              <w:pStyle w:val="Cuerpodetexto"/>
              <w:jc w:val="center"/>
              <w:rPr>
                <w:rStyle w:val="NegritaAzul"/>
              </w:rPr>
            </w:pPr>
            <w:r>
              <w:rPr>
                <w:rStyle w:val="NegritaAzul"/>
              </w:rPr>
              <w:t>Global</w:t>
            </w:r>
          </w:p>
        </w:tc>
        <w:tc>
          <w:tcPr>
            <w:tcW w:w="2831" w:type="dxa"/>
          </w:tcPr>
          <w:p w14:paraId="3D743229" w14:textId="22C2106C" w:rsidR="003479C3" w:rsidRPr="00F32680" w:rsidRDefault="00DA708B" w:rsidP="00793234">
            <w:pPr>
              <w:pStyle w:val="Cuerpodetexto"/>
              <w:jc w:val="center"/>
              <w:rPr>
                <w:rStyle w:val="NegritaVerde"/>
              </w:rPr>
            </w:pPr>
            <w:r>
              <w:rPr>
                <w:rStyle w:val="NegritaVerde"/>
              </w:rPr>
              <w:t>TRCR</w:t>
            </w:r>
            <w:r w:rsidR="00447301">
              <w:rPr>
                <w:rStyle w:val="NegritaVerde"/>
              </w:rPr>
              <w:t>0</w:t>
            </w:r>
            <w:r w:rsidR="00152B83">
              <w:rPr>
                <w:rStyle w:val="NegritaVerde"/>
              </w:rPr>
              <w:t>1519</w:t>
            </w:r>
          </w:p>
        </w:tc>
        <w:tc>
          <w:tcPr>
            <w:tcW w:w="2951" w:type="dxa"/>
          </w:tcPr>
          <w:p w14:paraId="2DB529DC" w14:textId="77777777" w:rsidR="003479C3" w:rsidRPr="00F32680" w:rsidRDefault="003479C3" w:rsidP="00793234">
            <w:pPr>
              <w:pStyle w:val="Cuerpodetexto"/>
              <w:jc w:val="center"/>
              <w:rPr>
                <w:rStyle w:val="NegritaAzul"/>
              </w:rPr>
            </w:pPr>
            <w:r>
              <w:rPr>
                <w:rStyle w:val="NegritaAzul"/>
              </w:rPr>
              <w:t>1.0</w:t>
            </w:r>
          </w:p>
        </w:tc>
      </w:tr>
    </w:tbl>
    <w:p w14:paraId="7E8888D7" w14:textId="77777777" w:rsidR="00E625DE" w:rsidRPr="00413BBD" w:rsidRDefault="001540D3" w:rsidP="00E625DE">
      <w:pPr>
        <w:pStyle w:val="Ttulo10"/>
      </w:pPr>
      <w:r>
        <w:t>DEscripción de la tarea</w:t>
      </w:r>
    </w:p>
    <w:p w14:paraId="4222B2A3" w14:textId="778F49E6" w:rsidR="00152B83" w:rsidRDefault="00152B83" w:rsidP="00152B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s-ES" w:eastAsia="es-ES"/>
        </w:rPr>
      </w:pPr>
      <w:r w:rsidRPr="00152B83">
        <w:rPr>
          <w:rFonts w:eastAsia="Times New Roman"/>
          <w:bdr w:val="none" w:sz="0" w:space="0" w:color="auto"/>
          <w:lang w:val="es-ES" w:eastAsia="es-ES"/>
        </w:rPr>
        <w:t xml:space="preserve">[INV] </w:t>
      </w:r>
      <w:proofErr w:type="spellStart"/>
      <w:r w:rsidRPr="00152B83">
        <w:rPr>
          <w:rFonts w:eastAsia="Times New Roman"/>
          <w:bdr w:val="none" w:sz="0" w:space="0" w:color="auto"/>
          <w:lang w:val="es-ES" w:eastAsia="es-ES"/>
        </w:rPr>
        <w:t>When</w:t>
      </w:r>
      <w:proofErr w:type="spellEnd"/>
      <w:r w:rsidRPr="00152B83">
        <w:rPr>
          <w:rFonts w:eastAsia="Times New Roman"/>
          <w:bdr w:val="none" w:sz="0" w:space="0" w:color="auto"/>
          <w:lang w:val="es-ES" w:eastAsia="es-ES"/>
        </w:rPr>
        <w:t xml:space="preserve"> </w:t>
      </w:r>
      <w:proofErr w:type="spellStart"/>
      <w:r w:rsidRPr="00152B83">
        <w:rPr>
          <w:rFonts w:eastAsia="Times New Roman"/>
          <w:bdr w:val="none" w:sz="0" w:space="0" w:color="auto"/>
          <w:lang w:val="es-ES" w:eastAsia="es-ES"/>
        </w:rPr>
        <w:t>changing</w:t>
      </w:r>
      <w:proofErr w:type="spellEnd"/>
      <w:r w:rsidRPr="00152B83">
        <w:rPr>
          <w:rFonts w:eastAsia="Times New Roman"/>
          <w:bdr w:val="none" w:sz="0" w:space="0" w:color="auto"/>
          <w:lang w:val="es-ES" w:eastAsia="es-ES"/>
        </w:rPr>
        <w:t xml:space="preserve"> </w:t>
      </w:r>
      <w:proofErr w:type="spellStart"/>
      <w:r w:rsidRPr="00152B83">
        <w:rPr>
          <w:rFonts w:eastAsia="Times New Roman"/>
          <w:bdr w:val="none" w:sz="0" w:space="0" w:color="auto"/>
          <w:lang w:val="es-ES" w:eastAsia="es-ES"/>
        </w:rPr>
        <w:t>name</w:t>
      </w:r>
      <w:proofErr w:type="spellEnd"/>
      <w:r w:rsidRPr="00152B83">
        <w:rPr>
          <w:rFonts w:eastAsia="Times New Roman"/>
          <w:bdr w:val="none" w:sz="0" w:space="0" w:color="auto"/>
          <w:lang w:val="es-ES" w:eastAsia="es-ES"/>
        </w:rPr>
        <w:t xml:space="preserve"> </w:t>
      </w:r>
      <w:proofErr w:type="spellStart"/>
      <w:r w:rsidRPr="00152B83">
        <w:rPr>
          <w:rFonts w:eastAsia="Times New Roman"/>
          <w:bdr w:val="none" w:sz="0" w:space="0" w:color="auto"/>
          <w:lang w:val="es-ES" w:eastAsia="es-ES"/>
        </w:rPr>
        <w:t>of</w:t>
      </w:r>
      <w:proofErr w:type="spellEnd"/>
      <w:r w:rsidRPr="00152B83">
        <w:rPr>
          <w:rFonts w:eastAsia="Times New Roman"/>
          <w:bdr w:val="none" w:sz="0" w:space="0" w:color="auto"/>
          <w:lang w:val="es-ES" w:eastAsia="es-ES"/>
        </w:rPr>
        <w:t xml:space="preserve"> </w:t>
      </w:r>
      <w:proofErr w:type="spellStart"/>
      <w:r w:rsidRPr="00152B83">
        <w:rPr>
          <w:rFonts w:eastAsia="Times New Roman"/>
          <w:bdr w:val="none" w:sz="0" w:space="0" w:color="auto"/>
          <w:lang w:val="es-ES" w:eastAsia="es-ES"/>
        </w:rPr>
        <w:t>an</w:t>
      </w:r>
      <w:proofErr w:type="spellEnd"/>
      <w:r w:rsidRPr="00152B83">
        <w:rPr>
          <w:rFonts w:eastAsia="Times New Roman"/>
          <w:bdr w:val="none" w:sz="0" w:space="0" w:color="auto"/>
          <w:lang w:val="es-ES" w:eastAsia="es-ES"/>
        </w:rPr>
        <w:t xml:space="preserve"> </w:t>
      </w:r>
      <w:proofErr w:type="spellStart"/>
      <w:r w:rsidRPr="00152B83">
        <w:rPr>
          <w:rFonts w:eastAsia="Times New Roman"/>
          <w:bdr w:val="none" w:sz="0" w:space="0" w:color="auto"/>
          <w:lang w:val="es-ES" w:eastAsia="es-ES"/>
        </w:rPr>
        <w:t>attribute</w:t>
      </w:r>
      <w:proofErr w:type="spellEnd"/>
      <w:r w:rsidRPr="00152B83">
        <w:rPr>
          <w:rFonts w:eastAsia="Times New Roman"/>
          <w:bdr w:val="none" w:sz="0" w:space="0" w:color="auto"/>
          <w:lang w:val="es-ES" w:eastAsia="es-ES"/>
        </w:rPr>
        <w:t xml:space="preserve">, </w:t>
      </w:r>
      <w:proofErr w:type="spellStart"/>
      <w:r w:rsidRPr="00152B83">
        <w:rPr>
          <w:rFonts w:eastAsia="Times New Roman"/>
          <w:bdr w:val="none" w:sz="0" w:space="0" w:color="auto"/>
          <w:lang w:val="es-ES" w:eastAsia="es-ES"/>
        </w:rPr>
        <w:t>keep</w:t>
      </w:r>
      <w:proofErr w:type="spellEnd"/>
      <w:r w:rsidRPr="00152B83">
        <w:rPr>
          <w:rFonts w:eastAsia="Times New Roman"/>
          <w:bdr w:val="none" w:sz="0" w:space="0" w:color="auto"/>
          <w:lang w:val="es-ES" w:eastAsia="es-ES"/>
        </w:rPr>
        <w:t xml:space="preserve"> </w:t>
      </w:r>
      <w:proofErr w:type="spellStart"/>
      <w:r w:rsidRPr="00152B83">
        <w:rPr>
          <w:rFonts w:eastAsia="Times New Roman"/>
          <w:bdr w:val="none" w:sz="0" w:space="0" w:color="auto"/>
          <w:lang w:val="es-ES" w:eastAsia="es-ES"/>
        </w:rPr>
        <w:t>the</w:t>
      </w:r>
      <w:proofErr w:type="spellEnd"/>
      <w:r w:rsidRPr="00152B83">
        <w:rPr>
          <w:rFonts w:eastAsia="Times New Roman"/>
          <w:bdr w:val="none" w:sz="0" w:space="0" w:color="auto"/>
          <w:lang w:val="es-ES" w:eastAsia="es-ES"/>
        </w:rPr>
        <w:t xml:space="preserve"> </w:t>
      </w:r>
      <w:proofErr w:type="spellStart"/>
      <w:r w:rsidRPr="00152B83">
        <w:rPr>
          <w:rFonts w:eastAsia="Times New Roman"/>
          <w:bdr w:val="none" w:sz="0" w:space="0" w:color="auto"/>
          <w:lang w:val="es-ES" w:eastAsia="es-ES"/>
        </w:rPr>
        <w:t>same</w:t>
      </w:r>
      <w:proofErr w:type="spellEnd"/>
      <w:r w:rsidRPr="00152B83">
        <w:rPr>
          <w:rFonts w:eastAsia="Times New Roman"/>
          <w:bdr w:val="none" w:sz="0" w:space="0" w:color="auto"/>
          <w:lang w:val="es-ES" w:eastAsia="es-ES"/>
        </w:rPr>
        <w:t xml:space="preserve"> in </w:t>
      </w:r>
      <w:proofErr w:type="spellStart"/>
      <w:r w:rsidRPr="00152B83">
        <w:rPr>
          <w:rFonts w:eastAsia="Times New Roman"/>
          <w:bdr w:val="none" w:sz="0" w:space="0" w:color="auto"/>
          <w:lang w:val="es-ES" w:eastAsia="es-ES"/>
        </w:rPr>
        <w:t>the</w:t>
      </w:r>
      <w:proofErr w:type="spellEnd"/>
      <w:r w:rsidRPr="00152B83">
        <w:rPr>
          <w:rFonts w:eastAsia="Times New Roman"/>
          <w:bdr w:val="none" w:sz="0" w:space="0" w:color="auto"/>
          <w:lang w:val="es-ES" w:eastAsia="es-ES"/>
        </w:rPr>
        <w:t xml:space="preserve"> </w:t>
      </w:r>
      <w:proofErr w:type="spellStart"/>
      <w:r w:rsidRPr="00152B83">
        <w:rPr>
          <w:rFonts w:eastAsia="Times New Roman"/>
          <w:bdr w:val="none" w:sz="0" w:space="0" w:color="auto"/>
          <w:lang w:val="es-ES" w:eastAsia="es-ES"/>
        </w:rPr>
        <w:t>column</w:t>
      </w:r>
      <w:proofErr w:type="spellEnd"/>
      <w:r w:rsidRPr="00152B83">
        <w:rPr>
          <w:rFonts w:eastAsia="Times New Roman"/>
          <w:bdr w:val="none" w:sz="0" w:space="0" w:color="auto"/>
          <w:lang w:val="es-ES" w:eastAsia="es-ES"/>
        </w:rPr>
        <w:t xml:space="preserve"> </w:t>
      </w:r>
      <w:proofErr w:type="spellStart"/>
      <w:r w:rsidRPr="00152B83">
        <w:rPr>
          <w:rFonts w:eastAsia="Times New Roman"/>
          <w:bdr w:val="none" w:sz="0" w:space="0" w:color="auto"/>
          <w:lang w:val="es-ES" w:eastAsia="es-ES"/>
        </w:rPr>
        <w:t>filter</w:t>
      </w:r>
      <w:proofErr w:type="spellEnd"/>
    </w:p>
    <w:p w14:paraId="4F12FF87" w14:textId="26E1CB5D" w:rsidR="00152B83" w:rsidRDefault="00152B83" w:rsidP="00152B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s-ES" w:eastAsia="es-ES"/>
        </w:rPr>
      </w:pPr>
    </w:p>
    <w:p w14:paraId="3F438926" w14:textId="4398B0F3" w:rsidR="00152B83" w:rsidRDefault="00152B83" w:rsidP="00152B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s-ES" w:eastAsia="es-ES"/>
        </w:rPr>
      </w:pPr>
      <w:proofErr w:type="spellStart"/>
      <w:r>
        <w:rPr>
          <w:rStyle w:val="x-label-value"/>
        </w:rPr>
        <w:t>Defecto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levantado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en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entorno</w:t>
      </w:r>
      <w:proofErr w:type="spellEnd"/>
      <w:r>
        <w:rPr>
          <w:rStyle w:val="x-label-value"/>
        </w:rPr>
        <w:t xml:space="preserve"> de </w:t>
      </w:r>
      <w:proofErr w:type="spellStart"/>
      <w:r>
        <w:rPr>
          <w:rStyle w:val="x-label-value"/>
        </w:rPr>
        <w:t>cliente</w:t>
      </w:r>
      <w:proofErr w:type="spellEnd"/>
      <w:r>
        <w:rPr>
          <w:rStyle w:val="x-label-value"/>
        </w:rPr>
        <w:t xml:space="preserve">. </w:t>
      </w:r>
      <w:proofErr w:type="spellStart"/>
      <w:r>
        <w:rPr>
          <w:rStyle w:val="x-label-value"/>
        </w:rPr>
        <w:t>Según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comentado</w:t>
      </w:r>
      <w:proofErr w:type="spellEnd"/>
      <w:r>
        <w:rPr>
          <w:rStyle w:val="x-label-value"/>
        </w:rPr>
        <w:t xml:space="preserve"> con Pedro, </w:t>
      </w:r>
      <w:proofErr w:type="spellStart"/>
      <w:r>
        <w:rPr>
          <w:rStyle w:val="x-label-value"/>
        </w:rPr>
        <w:t>el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defecto</w:t>
      </w:r>
      <w:proofErr w:type="spellEnd"/>
      <w:r>
        <w:rPr>
          <w:rStyle w:val="x-label-value"/>
        </w:rPr>
        <w:t xml:space="preserve"> se debe a que al </w:t>
      </w:r>
      <w:proofErr w:type="spellStart"/>
      <w:r>
        <w:rPr>
          <w:rStyle w:val="x-label-value"/>
        </w:rPr>
        <w:t>editar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el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nombre</w:t>
      </w:r>
      <w:proofErr w:type="spellEnd"/>
      <w:r>
        <w:rPr>
          <w:rStyle w:val="x-label-value"/>
        </w:rPr>
        <w:t xml:space="preserve"> de un </w:t>
      </w:r>
      <w:proofErr w:type="spellStart"/>
      <w:r>
        <w:rPr>
          <w:rStyle w:val="x-label-value"/>
        </w:rPr>
        <w:t>atributo</w:t>
      </w:r>
      <w:proofErr w:type="spellEnd"/>
      <w:r>
        <w:rPr>
          <w:rStyle w:val="x-label-value"/>
        </w:rPr>
        <w:t xml:space="preserve">, </w:t>
      </w:r>
      <w:proofErr w:type="spellStart"/>
      <w:r>
        <w:rPr>
          <w:rStyle w:val="x-label-value"/>
        </w:rPr>
        <w:t>en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el</w:t>
      </w:r>
      <w:proofErr w:type="spellEnd"/>
      <w:r>
        <w:rPr>
          <w:rStyle w:val="x-label-value"/>
        </w:rPr>
        <w:t xml:space="preserve"> panel lateral de </w:t>
      </w:r>
      <w:proofErr w:type="spellStart"/>
      <w:r>
        <w:rPr>
          <w:rStyle w:val="x-label-value"/>
        </w:rPr>
        <w:t>filtros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columnas</w:t>
      </w:r>
      <w:proofErr w:type="spellEnd"/>
      <w:r>
        <w:rPr>
          <w:rStyle w:val="x-label-value"/>
        </w:rPr>
        <w:t xml:space="preserve"> se </w:t>
      </w:r>
      <w:proofErr w:type="spellStart"/>
      <w:r>
        <w:rPr>
          <w:rStyle w:val="x-label-value"/>
        </w:rPr>
        <w:t>sigue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mostrando</w:t>
      </w:r>
      <w:proofErr w:type="spellEnd"/>
      <w:r>
        <w:rPr>
          <w:rStyle w:val="x-label-value"/>
        </w:rPr>
        <w:t xml:space="preserve"> y no se </w:t>
      </w:r>
      <w:proofErr w:type="spellStart"/>
      <w:r>
        <w:rPr>
          <w:rStyle w:val="x-label-value"/>
        </w:rPr>
        <w:t>elimina</w:t>
      </w:r>
      <w:proofErr w:type="spellEnd"/>
    </w:p>
    <w:p w14:paraId="7105D7BB" w14:textId="77777777" w:rsidR="00152B83" w:rsidRPr="00152B83" w:rsidRDefault="00152B83" w:rsidP="00152B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s-ES" w:eastAsia="es-ES"/>
        </w:rPr>
      </w:pPr>
    </w:p>
    <w:tbl>
      <w:tblPr>
        <w:tblStyle w:val="Atrebo-Simple"/>
        <w:tblW w:w="0" w:type="auto"/>
        <w:tblLook w:val="0480" w:firstRow="0" w:lastRow="0" w:firstColumn="1" w:lastColumn="0" w:noHBand="0" w:noVBand="1"/>
      </w:tblPr>
      <w:tblGrid>
        <w:gridCol w:w="1794"/>
        <w:gridCol w:w="6700"/>
      </w:tblGrid>
      <w:tr w:rsidR="00273D65" w:rsidRPr="00273D65" w14:paraId="71C66ECF" w14:textId="77777777" w:rsidTr="00E92846">
        <w:tc>
          <w:tcPr>
            <w:tcW w:w="1809" w:type="dxa"/>
          </w:tcPr>
          <w:p w14:paraId="4D8AD2CB" w14:textId="77777777" w:rsidR="00273D65" w:rsidRPr="00E92846" w:rsidRDefault="00273D65" w:rsidP="000F4120">
            <w:pPr>
              <w:pStyle w:val="Cuerpodetexto"/>
              <w:jc w:val="left"/>
              <w:rPr>
                <w:rStyle w:val="NegritaAzul"/>
              </w:rPr>
            </w:pPr>
            <w:r w:rsidRPr="00E92846">
              <w:rPr>
                <w:rStyle w:val="NegritaAzul"/>
              </w:rPr>
              <w:t>Entorno</w:t>
            </w:r>
          </w:p>
        </w:tc>
        <w:tc>
          <w:tcPr>
            <w:tcW w:w="6835" w:type="dxa"/>
          </w:tcPr>
          <w:p w14:paraId="61C58684" w14:textId="5E918688" w:rsidR="00273D65" w:rsidRPr="00E92846" w:rsidRDefault="00DA708B" w:rsidP="00E92846">
            <w:pPr>
              <w:pStyle w:val="Cuerpodetexto"/>
            </w:pPr>
            <w:r>
              <w:t>Desarrollo</w:t>
            </w:r>
          </w:p>
        </w:tc>
      </w:tr>
      <w:tr w:rsidR="00273D65" w:rsidRPr="00273D65" w14:paraId="1B1E1683" w14:textId="77777777" w:rsidTr="00E92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14:paraId="6495FAE0" w14:textId="77777777" w:rsidR="00273D65" w:rsidRPr="00E92846" w:rsidRDefault="00273D65" w:rsidP="000F4120">
            <w:pPr>
              <w:pStyle w:val="Cuerpodetexto"/>
              <w:jc w:val="left"/>
              <w:rPr>
                <w:rStyle w:val="NegritaAzul"/>
              </w:rPr>
            </w:pPr>
            <w:r w:rsidRPr="00E92846">
              <w:rPr>
                <w:rStyle w:val="NegritaAzul"/>
              </w:rPr>
              <w:t>Versión</w:t>
            </w:r>
          </w:p>
        </w:tc>
        <w:tc>
          <w:tcPr>
            <w:tcW w:w="6835" w:type="dxa"/>
          </w:tcPr>
          <w:p w14:paraId="68C650FE" w14:textId="0DF33DAA" w:rsidR="00273D65" w:rsidRPr="00E92846" w:rsidRDefault="00DA708B" w:rsidP="00E92846">
            <w:pPr>
              <w:pStyle w:val="Cuerpodetexto"/>
            </w:pPr>
            <w:r>
              <w:t>5.</w:t>
            </w:r>
            <w:r w:rsidR="00447301">
              <w:t>5</w:t>
            </w:r>
            <w:r>
              <w:t>.0</w:t>
            </w:r>
            <w:r w:rsidR="00152B83">
              <w:t xml:space="preserve">.18 </w:t>
            </w:r>
            <w:proofErr w:type="spellStart"/>
            <w:r w:rsidR="00152B83">
              <w:t>Hotfix</w:t>
            </w:r>
            <w:proofErr w:type="spellEnd"/>
          </w:p>
        </w:tc>
      </w:tr>
      <w:tr w:rsidR="007F0DEB" w:rsidRPr="00273D65" w14:paraId="2D0B8304" w14:textId="77777777" w:rsidTr="00E92846">
        <w:tc>
          <w:tcPr>
            <w:tcW w:w="1809" w:type="dxa"/>
          </w:tcPr>
          <w:p w14:paraId="6C526B31" w14:textId="77777777" w:rsidR="007F0DEB" w:rsidRPr="00E92846" w:rsidRDefault="007F0DEB" w:rsidP="000F4120">
            <w:pPr>
              <w:pStyle w:val="Cuerpodetexto"/>
              <w:jc w:val="left"/>
              <w:rPr>
                <w:rStyle w:val="NegritaAzul"/>
              </w:rPr>
            </w:pPr>
            <w:r>
              <w:rPr>
                <w:rStyle w:val="NegritaAzul"/>
              </w:rPr>
              <w:t>Navegador</w:t>
            </w:r>
          </w:p>
        </w:tc>
        <w:tc>
          <w:tcPr>
            <w:tcW w:w="6835" w:type="dxa"/>
          </w:tcPr>
          <w:p w14:paraId="30E71B35" w14:textId="3F3B901E" w:rsidR="007F0DEB" w:rsidRPr="00E92846" w:rsidRDefault="00DA708B" w:rsidP="00E92846">
            <w:pPr>
              <w:pStyle w:val="Cuerpodetexto"/>
            </w:pPr>
            <w:r>
              <w:t>Firefox</w:t>
            </w:r>
          </w:p>
        </w:tc>
      </w:tr>
      <w:tr w:rsidR="00273D65" w:rsidRPr="00273D65" w14:paraId="71C17F9D" w14:textId="77777777" w:rsidTr="00E92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14:paraId="2DAE0439" w14:textId="77777777" w:rsidR="00273D65" w:rsidRPr="00E92846" w:rsidRDefault="00273D65" w:rsidP="000F4120">
            <w:pPr>
              <w:pStyle w:val="Cuerpodetexto"/>
              <w:jc w:val="left"/>
              <w:rPr>
                <w:rStyle w:val="NegritaAzul"/>
              </w:rPr>
            </w:pPr>
            <w:r w:rsidRPr="00E92846">
              <w:rPr>
                <w:rStyle w:val="NegritaAzul"/>
              </w:rPr>
              <w:t>Idioma</w:t>
            </w:r>
          </w:p>
        </w:tc>
        <w:tc>
          <w:tcPr>
            <w:tcW w:w="6835" w:type="dxa"/>
          </w:tcPr>
          <w:p w14:paraId="07E4DB66" w14:textId="27489B2C" w:rsidR="00273D65" w:rsidRPr="00E92846" w:rsidRDefault="00D018D2" w:rsidP="00E92846">
            <w:pPr>
              <w:pStyle w:val="Cuerpodetexto"/>
            </w:pPr>
            <w:r>
              <w:t>Inglés</w:t>
            </w:r>
          </w:p>
        </w:tc>
      </w:tr>
      <w:tr w:rsidR="00273D65" w:rsidRPr="00273D65" w14:paraId="18AC44E4" w14:textId="77777777" w:rsidTr="00E92846">
        <w:tc>
          <w:tcPr>
            <w:tcW w:w="1809" w:type="dxa"/>
          </w:tcPr>
          <w:p w14:paraId="2749A6A5" w14:textId="77777777" w:rsidR="00273D65" w:rsidRPr="00E92846" w:rsidRDefault="00273D65" w:rsidP="000F4120">
            <w:pPr>
              <w:pStyle w:val="Cuerpodetexto"/>
              <w:jc w:val="left"/>
              <w:rPr>
                <w:rStyle w:val="NegritaAzul"/>
              </w:rPr>
            </w:pPr>
            <w:r w:rsidRPr="00E92846">
              <w:rPr>
                <w:rStyle w:val="NegritaAzul"/>
              </w:rPr>
              <w:t xml:space="preserve">Fecha </w:t>
            </w:r>
          </w:p>
        </w:tc>
        <w:tc>
          <w:tcPr>
            <w:tcW w:w="6835" w:type="dxa"/>
          </w:tcPr>
          <w:p w14:paraId="4F8ABE1D" w14:textId="5D64B4F7" w:rsidR="00273D65" w:rsidRPr="00E92846" w:rsidRDefault="00447301" w:rsidP="00E92846">
            <w:pPr>
              <w:pStyle w:val="Cuerpodetexto"/>
            </w:pPr>
            <w:r>
              <w:t>2</w:t>
            </w:r>
            <w:r w:rsidR="00152B83">
              <w:t>9</w:t>
            </w:r>
            <w:r w:rsidR="00DA708B">
              <w:t>/</w:t>
            </w:r>
            <w:r w:rsidR="00152B83">
              <w:t>1</w:t>
            </w:r>
            <w:r>
              <w:t>0</w:t>
            </w:r>
            <w:r w:rsidR="00DA708B">
              <w:t>/202</w:t>
            </w:r>
            <w:r>
              <w:t>1</w:t>
            </w:r>
          </w:p>
        </w:tc>
      </w:tr>
      <w:tr w:rsidR="007F0DEB" w:rsidRPr="00273D65" w14:paraId="7B7DA755" w14:textId="77777777" w:rsidTr="00E92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14:paraId="23DB96F4" w14:textId="77777777" w:rsidR="007F0DEB" w:rsidRPr="00E92846" w:rsidRDefault="007F0DEB" w:rsidP="000F4120">
            <w:pPr>
              <w:pStyle w:val="Cuerpodetexto"/>
              <w:jc w:val="left"/>
              <w:rPr>
                <w:rStyle w:val="NegritaAzul"/>
              </w:rPr>
            </w:pPr>
            <w:r>
              <w:rPr>
                <w:rStyle w:val="NegritaAzul"/>
              </w:rPr>
              <w:t>Usuario / Perfiles</w:t>
            </w:r>
          </w:p>
        </w:tc>
        <w:tc>
          <w:tcPr>
            <w:tcW w:w="6835" w:type="dxa"/>
          </w:tcPr>
          <w:p w14:paraId="3A3AC3FE" w14:textId="68BF4313" w:rsidR="007F0DEB" w:rsidRPr="00E92846" w:rsidRDefault="00152B83" w:rsidP="00E92846">
            <w:pPr>
              <w:pStyle w:val="Cuerpodetexto"/>
            </w:pPr>
            <w:r>
              <w:t>Ramon.poch@atrebo.com</w:t>
            </w:r>
          </w:p>
        </w:tc>
      </w:tr>
    </w:tbl>
    <w:p w14:paraId="5510346C" w14:textId="15270F44" w:rsidR="00FE2044" w:rsidRDefault="00764CB9" w:rsidP="00FE2044">
      <w:pPr>
        <w:pStyle w:val="Ttulo10"/>
      </w:pPr>
      <w:r>
        <w:t>Evidencias</w:t>
      </w:r>
    </w:p>
    <w:p w14:paraId="69B7FC82" w14:textId="4BB8C6E6" w:rsidR="00D429E5" w:rsidRDefault="009C4372" w:rsidP="002438EF">
      <w:pPr>
        <w:pStyle w:val="Cuerpodetexto"/>
        <w:rPr>
          <w:noProof/>
        </w:rPr>
      </w:pPr>
      <w:r w:rsidRPr="009C4372">
        <w:rPr>
          <w:noProof/>
        </w:rPr>
        <w:t xml:space="preserve"> </w:t>
      </w:r>
      <w:r w:rsidR="00152B83">
        <w:rPr>
          <w:noProof/>
        </w:rPr>
        <w:t>Acceder a Inventario &gt; Data Model &gt; Seleccionar Categoría y cambiar el nombre a un atributo.</w:t>
      </w:r>
    </w:p>
    <w:p w14:paraId="0AB34731" w14:textId="075081B8" w:rsidR="00152B83" w:rsidRDefault="00152B83" w:rsidP="002438EF">
      <w:pPr>
        <w:pStyle w:val="Cuerpodetexto"/>
        <w:rPr>
          <w:noProof/>
        </w:rPr>
      </w:pPr>
      <w:r w:rsidRPr="00152B83">
        <w:rPr>
          <w:noProof/>
        </w:rPr>
        <w:drawing>
          <wp:inline distT="0" distB="0" distL="0" distR="0" wp14:anchorId="28AA5270" wp14:editId="6017ACE4">
            <wp:extent cx="5400040" cy="24422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2FFC" w14:textId="16325002" w:rsidR="00152B83" w:rsidRDefault="00152B83" w:rsidP="002438EF">
      <w:pPr>
        <w:pStyle w:val="Cuerpodetexto"/>
        <w:rPr>
          <w:noProof/>
        </w:rPr>
      </w:pPr>
    </w:p>
    <w:p w14:paraId="23340B1C" w14:textId="68BD8165" w:rsidR="00152B83" w:rsidRDefault="00152B83" w:rsidP="002438EF">
      <w:pPr>
        <w:pStyle w:val="Cuerpodetexto"/>
        <w:rPr>
          <w:noProof/>
        </w:rPr>
      </w:pPr>
      <w:r>
        <w:rPr>
          <w:noProof/>
        </w:rPr>
        <w:t>Se cambia el nombre</w:t>
      </w:r>
    </w:p>
    <w:p w14:paraId="4919ED50" w14:textId="7D027196" w:rsidR="00152B83" w:rsidRDefault="00152B83" w:rsidP="002438EF">
      <w:pPr>
        <w:pStyle w:val="Cuerpodetexto"/>
        <w:rPr>
          <w:noProof/>
        </w:rPr>
      </w:pPr>
      <w:r w:rsidRPr="00152B83">
        <w:rPr>
          <w:noProof/>
        </w:rPr>
        <w:lastRenderedPageBreak/>
        <w:drawing>
          <wp:inline distT="0" distB="0" distL="0" distR="0" wp14:anchorId="446494D0" wp14:editId="6DA56437">
            <wp:extent cx="5400040" cy="1504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7F00" w14:textId="44982E29" w:rsidR="00152B83" w:rsidRDefault="00152B83" w:rsidP="002438EF">
      <w:pPr>
        <w:pStyle w:val="Cuerpodetexto"/>
        <w:rPr>
          <w:noProof/>
        </w:rPr>
      </w:pPr>
    </w:p>
    <w:p w14:paraId="1D2FA6CD" w14:textId="481EBA06" w:rsidR="00152B83" w:rsidRDefault="00152B83" w:rsidP="002438EF">
      <w:pPr>
        <w:pStyle w:val="Cuerpodetexto"/>
        <w:rPr>
          <w:noProof/>
        </w:rPr>
      </w:pPr>
    </w:p>
    <w:p w14:paraId="0CACB82B" w14:textId="531F2D1F" w:rsidR="00152B83" w:rsidRDefault="00152B83" w:rsidP="002438EF">
      <w:pPr>
        <w:pStyle w:val="Cuerpodetexto"/>
        <w:rPr>
          <w:noProof/>
        </w:rPr>
      </w:pPr>
      <w:r>
        <w:rPr>
          <w:noProof/>
        </w:rPr>
        <w:t>Acceder a Inventario  &gt; Inventario &gt; Seleccionar Categoría &gt; Seleccionar un elemento de inventario y pulsar sobre el botón MORE, para comprobar en el panel derecho que se muestra correctamente el nombre del atributo modificado.</w:t>
      </w:r>
    </w:p>
    <w:p w14:paraId="5C7D6F2E" w14:textId="111A6722" w:rsidR="00152B83" w:rsidRPr="00152B83" w:rsidRDefault="00152B83" w:rsidP="002438EF">
      <w:pPr>
        <w:pStyle w:val="Cuerpodetexto"/>
        <w:rPr>
          <w:noProof/>
          <w:color w:val="FF0000"/>
        </w:rPr>
      </w:pPr>
      <w:r w:rsidRPr="00152B83">
        <w:rPr>
          <w:noProof/>
          <w:color w:val="FF0000"/>
        </w:rPr>
        <w:t>Revisar: panel derecho</w:t>
      </w:r>
      <w:r>
        <w:rPr>
          <w:noProof/>
          <w:color w:val="FF0000"/>
        </w:rPr>
        <w:t xml:space="preserve"> no consolida el cambio de nombre. </w:t>
      </w:r>
    </w:p>
    <w:p w14:paraId="3BE85DBE" w14:textId="063356C7" w:rsidR="00152B83" w:rsidRDefault="00152B83" w:rsidP="002438EF">
      <w:pPr>
        <w:pStyle w:val="Cuerpodetexto"/>
        <w:rPr>
          <w:noProof/>
        </w:rPr>
      </w:pPr>
      <w:r w:rsidRPr="00152B83">
        <w:rPr>
          <w:noProof/>
        </w:rPr>
        <w:drawing>
          <wp:inline distT="0" distB="0" distL="0" distR="0" wp14:anchorId="3E282D57" wp14:editId="60F701DD">
            <wp:extent cx="5400040" cy="1663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C3B1" w14:textId="38244E5E" w:rsidR="00A55610" w:rsidRDefault="00A55610" w:rsidP="002438EF">
      <w:pPr>
        <w:pStyle w:val="Cuerpodetexto"/>
        <w:rPr>
          <w:noProof/>
        </w:rPr>
      </w:pPr>
    </w:p>
    <w:p w14:paraId="63DF49BB" w14:textId="4BFDB4E1" w:rsidR="00A55610" w:rsidRDefault="00A55610" w:rsidP="002438EF">
      <w:pPr>
        <w:pStyle w:val="Cuerpodetexto"/>
        <w:rPr>
          <w:noProof/>
        </w:rPr>
      </w:pPr>
      <w:r>
        <w:rPr>
          <w:noProof/>
        </w:rPr>
        <w:t>Pulsar sobre el botón FILTROS, para comprobar que se ha modificado el nombre:</w:t>
      </w:r>
    </w:p>
    <w:p w14:paraId="5F110995" w14:textId="303A24B0" w:rsidR="00A55610" w:rsidRDefault="00A55610" w:rsidP="002438EF">
      <w:pPr>
        <w:pStyle w:val="Cuerpodetexto"/>
        <w:rPr>
          <w:noProof/>
        </w:rPr>
      </w:pPr>
      <w:r w:rsidRPr="00A55610">
        <w:rPr>
          <w:noProof/>
        </w:rPr>
        <w:drawing>
          <wp:inline distT="0" distB="0" distL="0" distR="0" wp14:anchorId="7221552D" wp14:editId="3CFC2592">
            <wp:extent cx="5400040" cy="1495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34D3" w14:textId="0904B94A" w:rsidR="00A55610" w:rsidRDefault="00A55610" w:rsidP="002438EF">
      <w:pPr>
        <w:pStyle w:val="Cuerpodetexto"/>
        <w:rPr>
          <w:noProof/>
        </w:rPr>
      </w:pPr>
    </w:p>
    <w:p w14:paraId="1545128B" w14:textId="69EE7F61" w:rsidR="00A55610" w:rsidRDefault="00A55610" w:rsidP="002438EF">
      <w:pPr>
        <w:pStyle w:val="Cuerpodetexto"/>
        <w:rPr>
          <w:noProof/>
        </w:rPr>
      </w:pPr>
      <w:r>
        <w:rPr>
          <w:noProof/>
        </w:rPr>
        <w:t>Se aplica el filtro:</w:t>
      </w:r>
    </w:p>
    <w:p w14:paraId="7D99968F" w14:textId="2F5E9E15" w:rsidR="00A55610" w:rsidRDefault="00A55610" w:rsidP="002438EF">
      <w:pPr>
        <w:pStyle w:val="Cuerpodetexto"/>
        <w:rPr>
          <w:noProof/>
        </w:rPr>
      </w:pPr>
      <w:r w:rsidRPr="00A55610">
        <w:rPr>
          <w:noProof/>
        </w:rPr>
        <w:lastRenderedPageBreak/>
        <w:drawing>
          <wp:inline distT="0" distB="0" distL="0" distR="0" wp14:anchorId="5BE352CF" wp14:editId="5B5BF2C9">
            <wp:extent cx="5400040" cy="1546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0193" w14:textId="77777777" w:rsidR="00152B83" w:rsidRDefault="00152B83" w:rsidP="002438EF">
      <w:pPr>
        <w:pStyle w:val="Cuerpodetexto"/>
        <w:rPr>
          <w:noProof/>
        </w:rPr>
      </w:pPr>
    </w:p>
    <w:p w14:paraId="5DD350D2" w14:textId="01A85667" w:rsidR="00152B83" w:rsidRDefault="00152B83" w:rsidP="002438EF">
      <w:pPr>
        <w:pStyle w:val="Cuerpodetexto"/>
        <w:rPr>
          <w:noProof/>
        </w:rPr>
      </w:pPr>
      <w:r>
        <w:rPr>
          <w:noProof/>
        </w:rPr>
        <w:t>Seleccionar Categoría y Editar un elemento de inventario</w:t>
      </w:r>
    </w:p>
    <w:p w14:paraId="3550675D" w14:textId="1B3EF037" w:rsidR="00152B83" w:rsidRDefault="00152B83" w:rsidP="002438EF">
      <w:pPr>
        <w:pStyle w:val="Cuerpodetexto"/>
        <w:rPr>
          <w:noProof/>
        </w:rPr>
      </w:pPr>
      <w:r>
        <w:rPr>
          <w:noProof/>
        </w:rPr>
        <w:t>Comprobar el cambio de nombre:</w:t>
      </w:r>
    </w:p>
    <w:p w14:paraId="58923011" w14:textId="6670888C" w:rsidR="00A55610" w:rsidRPr="00A55610" w:rsidRDefault="00A55610" w:rsidP="002438EF">
      <w:pPr>
        <w:pStyle w:val="Cuerpodetexto"/>
        <w:rPr>
          <w:noProof/>
          <w:color w:val="FF0000"/>
        </w:rPr>
      </w:pPr>
      <w:r w:rsidRPr="00A55610">
        <w:rPr>
          <w:noProof/>
          <w:color w:val="FF0000"/>
        </w:rPr>
        <w:t>Revisar: se ha encontrado un error al editar el elemento de inventario</w:t>
      </w:r>
    </w:p>
    <w:p w14:paraId="5ECFF5BB" w14:textId="7D5A9581" w:rsidR="00A55610" w:rsidRDefault="00A55610" w:rsidP="002438EF">
      <w:pPr>
        <w:pStyle w:val="Cuerpodetexto"/>
        <w:rPr>
          <w:noProof/>
        </w:rPr>
      </w:pPr>
      <w:r w:rsidRPr="00A55610">
        <w:rPr>
          <w:noProof/>
        </w:rPr>
        <w:drawing>
          <wp:inline distT="0" distB="0" distL="0" distR="0" wp14:anchorId="17267B17" wp14:editId="258C87B5">
            <wp:extent cx="5400040" cy="42475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A9EF" w14:textId="77777777" w:rsidR="00152B83" w:rsidRDefault="00152B83" w:rsidP="002438EF">
      <w:pPr>
        <w:pStyle w:val="Cuerpodetexto"/>
        <w:rPr>
          <w:noProof/>
        </w:rPr>
      </w:pPr>
    </w:p>
    <w:p w14:paraId="18F7F722" w14:textId="145A5675" w:rsidR="009C4372" w:rsidRDefault="009C4372" w:rsidP="002438EF">
      <w:pPr>
        <w:pStyle w:val="Cuerpodetexto"/>
      </w:pPr>
    </w:p>
    <w:p w14:paraId="525EE8EF" w14:textId="0C07F744" w:rsidR="00D429E5" w:rsidRDefault="00D429E5" w:rsidP="00901640">
      <w:pPr>
        <w:pStyle w:val="Cuerpodetexto"/>
      </w:pPr>
    </w:p>
    <w:p w14:paraId="0640782F" w14:textId="724F623C" w:rsidR="007D71A2" w:rsidRDefault="007D71A2" w:rsidP="00901640">
      <w:pPr>
        <w:pStyle w:val="Cuerpodetexto"/>
      </w:pPr>
    </w:p>
    <w:p w14:paraId="6A789CB8" w14:textId="28A596A4" w:rsidR="007D71A2" w:rsidRDefault="007D71A2" w:rsidP="00901640">
      <w:pPr>
        <w:pStyle w:val="Cuerpodetexto"/>
      </w:pPr>
    </w:p>
    <w:p w14:paraId="4A303F50" w14:textId="64B0ADC2" w:rsidR="007D71A2" w:rsidRPr="00A55610" w:rsidRDefault="00A55610" w:rsidP="00901640">
      <w:pPr>
        <w:pStyle w:val="Cuerpodetexto"/>
        <w:rPr>
          <w:b/>
          <w:bCs/>
        </w:rPr>
      </w:pPr>
      <w:r w:rsidRPr="00A55610">
        <w:rPr>
          <w:b/>
          <w:bCs/>
        </w:rPr>
        <w:lastRenderedPageBreak/>
        <w:t>Test 2: Global.</w:t>
      </w:r>
    </w:p>
    <w:p w14:paraId="6906E9CE" w14:textId="79F0A10E" w:rsidR="00A55610" w:rsidRDefault="00A55610" w:rsidP="00901640">
      <w:pPr>
        <w:pStyle w:val="Cuerpodetexto"/>
      </w:pPr>
      <w:r>
        <w:t>Realizar las mismas comprobaciones que en inventario:</w:t>
      </w:r>
    </w:p>
    <w:p w14:paraId="1D9122C2" w14:textId="4ECAB6B7" w:rsidR="00A55610" w:rsidRDefault="00A55610" w:rsidP="00901640">
      <w:pPr>
        <w:pStyle w:val="Cuerpodetexto"/>
      </w:pPr>
      <w:r>
        <w:t>Consolidación en la grilla y panel derecho:</w:t>
      </w:r>
    </w:p>
    <w:p w14:paraId="51D06059" w14:textId="78C589F2" w:rsidR="00A55610" w:rsidRPr="00A55610" w:rsidRDefault="00A55610" w:rsidP="00901640">
      <w:pPr>
        <w:pStyle w:val="Cuerpodetexto"/>
        <w:rPr>
          <w:color w:val="FF0000"/>
        </w:rPr>
      </w:pPr>
      <w:r w:rsidRPr="00A55610">
        <w:rPr>
          <w:color w:val="FF0000"/>
        </w:rPr>
        <w:t>Revisar: el panel lateral derecho</w:t>
      </w:r>
      <w:r>
        <w:rPr>
          <w:color w:val="FF0000"/>
        </w:rPr>
        <w:t>, que no consolida el nombre</w:t>
      </w:r>
    </w:p>
    <w:p w14:paraId="62376E04" w14:textId="0D271922" w:rsidR="00A55610" w:rsidRDefault="00A55610" w:rsidP="00901640">
      <w:pPr>
        <w:pStyle w:val="Cuerpodetexto"/>
      </w:pPr>
      <w:r w:rsidRPr="00A55610">
        <w:drawing>
          <wp:inline distT="0" distB="0" distL="0" distR="0" wp14:anchorId="2FFBD309" wp14:editId="5E6E76A6">
            <wp:extent cx="5400040" cy="11995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E119" w14:textId="079C03E8" w:rsidR="00A55610" w:rsidRDefault="00A55610" w:rsidP="00901640">
      <w:pPr>
        <w:pStyle w:val="Cuerpodetexto"/>
      </w:pPr>
      <w:r>
        <w:t>Consolidación en el filtro</w:t>
      </w:r>
    </w:p>
    <w:p w14:paraId="074E865E" w14:textId="30A9C4BC" w:rsidR="00A55610" w:rsidRDefault="00A55610" w:rsidP="00901640">
      <w:pPr>
        <w:pStyle w:val="Cuerpodetexto"/>
      </w:pPr>
      <w:r w:rsidRPr="00A55610">
        <w:drawing>
          <wp:inline distT="0" distB="0" distL="0" distR="0" wp14:anchorId="0FB15CAB" wp14:editId="132940DB">
            <wp:extent cx="5400040" cy="8616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3C75" w14:textId="77777777" w:rsidR="00A55610" w:rsidRDefault="00A55610" w:rsidP="00901640">
      <w:pPr>
        <w:pStyle w:val="Cuerpodetexto"/>
      </w:pPr>
    </w:p>
    <w:p w14:paraId="1FD78971" w14:textId="1905589B" w:rsidR="00A55610" w:rsidRDefault="00A55610" w:rsidP="00901640">
      <w:pPr>
        <w:pStyle w:val="Cuerpodetexto"/>
      </w:pPr>
      <w:r>
        <w:t>Consolidación en el formulario:</w:t>
      </w:r>
    </w:p>
    <w:p w14:paraId="7D24E5B5" w14:textId="4397B66C" w:rsidR="00A55610" w:rsidRDefault="00A55610" w:rsidP="00901640">
      <w:pPr>
        <w:pStyle w:val="Cuerpodetexto"/>
      </w:pPr>
      <w:r w:rsidRPr="00A55610">
        <w:drawing>
          <wp:inline distT="0" distB="0" distL="0" distR="0" wp14:anchorId="16E088E2" wp14:editId="403066A3">
            <wp:extent cx="4476750" cy="4032444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374" cy="40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1DB5" w14:textId="77777777" w:rsidR="00A55610" w:rsidRDefault="00A55610" w:rsidP="00901640">
      <w:pPr>
        <w:pStyle w:val="Cuerpodetexto"/>
      </w:pPr>
    </w:p>
    <w:p w14:paraId="4522F2E0" w14:textId="7B8A8533" w:rsidR="00A55610" w:rsidRDefault="00A55610" w:rsidP="00901640">
      <w:pPr>
        <w:pStyle w:val="Cuerpodetexto"/>
      </w:pPr>
      <w:r>
        <w:lastRenderedPageBreak/>
        <w:t>Consolidación al agregar un Elemento de inventario:</w:t>
      </w:r>
    </w:p>
    <w:p w14:paraId="2E82C30D" w14:textId="408E3357" w:rsidR="007D71A2" w:rsidRPr="00D156C8" w:rsidRDefault="00A55610" w:rsidP="00901640">
      <w:pPr>
        <w:pStyle w:val="Cuerpodetexto"/>
      </w:pPr>
      <w:r w:rsidRPr="00A55610">
        <w:drawing>
          <wp:inline distT="0" distB="0" distL="0" distR="0" wp14:anchorId="2A546C05" wp14:editId="6884BE84">
            <wp:extent cx="5400040" cy="10064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1A2" w:rsidRPr="00D156C8" w:rsidSect="003479C3">
      <w:headerReference w:type="default" r:id="rId18"/>
      <w:footerReference w:type="even" r:id="rId19"/>
      <w:footerReference w:type="default" r:id="rId20"/>
      <w:footerReference w:type="first" r:id="rId21"/>
      <w:pgSz w:w="11906" w:h="16838"/>
      <w:pgMar w:top="1417" w:right="1701" w:bottom="1417" w:left="1701" w:header="1304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3B0B" w14:textId="77777777" w:rsidR="001F66FA" w:rsidRDefault="001F66FA" w:rsidP="00542F05">
      <w:r>
        <w:separator/>
      </w:r>
    </w:p>
    <w:p w14:paraId="578A157F" w14:textId="77777777" w:rsidR="001F66FA" w:rsidRDefault="001F66FA"/>
    <w:p w14:paraId="676796C1" w14:textId="77777777" w:rsidR="001F66FA" w:rsidRDefault="001F66FA"/>
  </w:endnote>
  <w:endnote w:type="continuationSeparator" w:id="0">
    <w:p w14:paraId="44F0284C" w14:textId="77777777" w:rsidR="001F66FA" w:rsidRDefault="001F66FA" w:rsidP="00542F05">
      <w:r>
        <w:continuationSeparator/>
      </w:r>
    </w:p>
    <w:p w14:paraId="4C46D003" w14:textId="77777777" w:rsidR="001F66FA" w:rsidRDefault="001F66FA"/>
    <w:p w14:paraId="53A6EC37" w14:textId="77777777" w:rsidR="001F66FA" w:rsidRDefault="001F66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Helvetica Neue Light">
    <w:altName w:val="Times New Roman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D1E6" w14:textId="77777777" w:rsidR="001A685B" w:rsidRDefault="001A685B" w:rsidP="00433247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E82B82" w14:textId="77777777" w:rsidR="001A685B" w:rsidRDefault="001A685B" w:rsidP="00F31E44">
    <w:pPr>
      <w:ind w:right="360" w:firstLine="360"/>
    </w:pPr>
  </w:p>
  <w:p w14:paraId="7EDA1AF3" w14:textId="77777777" w:rsidR="001A685B" w:rsidRDefault="001A685B"/>
  <w:p w14:paraId="1048DEE1" w14:textId="77777777" w:rsidR="001A685B" w:rsidRDefault="001A68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94D3" w14:textId="77777777" w:rsidR="001A685B" w:rsidRPr="003479C3" w:rsidRDefault="001A685B" w:rsidP="00D429E5">
    <w:pPr>
      <w:framePr w:w="416" w:wrap="none" w:vAnchor="text" w:hAnchor="page" w:x="9862" w:y="210"/>
      <w:jc w:val="right"/>
      <w:rPr>
        <w:rStyle w:val="Nmerodepgina"/>
        <w:rFonts w:ascii="Montserrat" w:hAnsi="Montserrat"/>
        <w:b/>
        <w:bCs/>
        <w:i/>
        <w:iCs/>
        <w:color w:val="00C0A7"/>
        <w:sz w:val="20"/>
        <w:szCs w:val="20"/>
        <w:lang w:val="es-ES"/>
      </w:rPr>
    </w:pPr>
    <w:r w:rsidRPr="00632910">
      <w:rPr>
        <w:rStyle w:val="Nmerodepgina"/>
        <w:rFonts w:ascii="Montserrat" w:hAnsi="Montserrat"/>
        <w:b/>
        <w:bCs/>
        <w:i/>
        <w:iCs/>
        <w:color w:val="00C0A7"/>
        <w:sz w:val="20"/>
        <w:szCs w:val="20"/>
      </w:rPr>
      <w:fldChar w:fldCharType="begin"/>
    </w:r>
    <w:r w:rsidRPr="003479C3">
      <w:rPr>
        <w:rStyle w:val="Nmerodepgina"/>
        <w:rFonts w:ascii="Montserrat" w:hAnsi="Montserrat"/>
        <w:b/>
        <w:bCs/>
        <w:color w:val="00C0A7"/>
        <w:sz w:val="20"/>
        <w:szCs w:val="20"/>
        <w:lang w:val="es-ES"/>
      </w:rPr>
      <w:instrText xml:space="preserve">PAGE  </w:instrText>
    </w:r>
    <w:r w:rsidRPr="00632910">
      <w:rPr>
        <w:rStyle w:val="Nmerodepgina"/>
        <w:rFonts w:ascii="Montserrat" w:hAnsi="Montserrat"/>
        <w:b/>
        <w:bCs/>
        <w:i/>
        <w:iCs/>
        <w:color w:val="00C0A7"/>
        <w:sz w:val="20"/>
        <w:szCs w:val="20"/>
      </w:rPr>
      <w:fldChar w:fldCharType="separate"/>
    </w:r>
    <w:r w:rsidR="00A12A46">
      <w:rPr>
        <w:rStyle w:val="Nmerodepgina"/>
        <w:rFonts w:ascii="Montserrat" w:hAnsi="Montserrat"/>
        <w:b/>
        <w:bCs/>
        <w:noProof/>
        <w:color w:val="00C0A7"/>
        <w:sz w:val="20"/>
        <w:szCs w:val="20"/>
        <w:lang w:val="es-ES"/>
      </w:rPr>
      <w:t>1</w:t>
    </w:r>
    <w:r w:rsidRPr="00632910">
      <w:rPr>
        <w:rStyle w:val="Nmerodepgina"/>
        <w:rFonts w:ascii="Montserrat" w:hAnsi="Montserrat"/>
        <w:b/>
        <w:bCs/>
        <w:i/>
        <w:iCs/>
        <w:color w:val="00C0A7"/>
        <w:sz w:val="20"/>
        <w:szCs w:val="20"/>
      </w:rPr>
      <w:fldChar w:fldCharType="end"/>
    </w:r>
  </w:p>
  <w:p w14:paraId="690B1261" w14:textId="77777777" w:rsidR="00C27A77" w:rsidRPr="003479C3" w:rsidRDefault="003479C3" w:rsidP="00C27A77">
    <w:pPr>
      <w:pStyle w:val="Portada-Subtitular"/>
      <w:pBdr>
        <w:top w:val="single" w:sz="4" w:space="10" w:color="1E416D"/>
      </w:pBdr>
      <w:spacing w:before="80"/>
      <w:rPr>
        <w:rFonts w:ascii="Montserrat ExtraBold" w:hAnsi="Montserrat ExtraBold"/>
        <w:b w:val="0"/>
        <w:i w:val="0"/>
        <w:iCs w:val="0"/>
        <w:color w:val="1E416D"/>
        <w:sz w:val="14"/>
        <w:szCs w:val="14"/>
        <w:lang w:val="es-ES"/>
      </w:rPr>
    </w:pPr>
    <w:r w:rsidRPr="003479C3">
      <w:rPr>
        <w:rFonts w:ascii="Montserrat ExtraBold" w:hAnsi="Montserrat ExtraBold"/>
        <w:b w:val="0"/>
        <w:i w:val="0"/>
        <w:iCs w:val="0"/>
        <w:color w:val="1E416D"/>
        <w:sz w:val="14"/>
        <w:szCs w:val="14"/>
        <w:lang w:val="es-ES"/>
      </w:rPr>
      <w:t>Informe de Pruebas / Test</w:t>
    </w:r>
  </w:p>
  <w:p w14:paraId="68CD0820" w14:textId="77777777" w:rsidR="001A685B" w:rsidRPr="00F66229" w:rsidRDefault="00C27A77" w:rsidP="00C27A77">
    <w:pPr>
      <w:pStyle w:val="Portada-Subtitular"/>
      <w:pBdr>
        <w:top w:val="single" w:sz="4" w:space="10" w:color="1E416D"/>
      </w:pBdr>
      <w:spacing w:before="80"/>
      <w:rPr>
        <w:i w:val="0"/>
        <w:iCs w:val="0"/>
        <w:color w:val="00C0A7"/>
        <w:sz w:val="14"/>
        <w:szCs w:val="14"/>
        <w:lang w:val="es-ES"/>
      </w:rPr>
    </w:pPr>
    <w:r w:rsidRPr="00F66229">
      <w:rPr>
        <w:bCs/>
        <w:i w:val="0"/>
        <w:iCs w:val="0"/>
        <w:color w:val="00C0A7"/>
        <w:sz w:val="14"/>
        <w:szCs w:val="14"/>
        <w:lang w:val="es-ES"/>
      </w:rPr>
      <w:t xml:space="preserve">© </w:t>
    </w:r>
    <w:proofErr w:type="spellStart"/>
    <w:r w:rsidRPr="00F66229">
      <w:rPr>
        <w:bCs/>
        <w:i w:val="0"/>
        <w:iCs w:val="0"/>
        <w:color w:val="00C0A7"/>
        <w:sz w:val="14"/>
        <w:szCs w:val="14"/>
        <w:lang w:val="es-ES"/>
      </w:rPr>
      <w:t>Atrebo</w:t>
    </w:r>
    <w:proofErr w:type="spellEnd"/>
    <w:r w:rsidRPr="00F66229">
      <w:rPr>
        <w:bCs/>
        <w:i w:val="0"/>
        <w:iCs w:val="0"/>
        <w:color w:val="00C0A7"/>
        <w:sz w:val="14"/>
        <w:szCs w:val="14"/>
        <w:lang w:val="es-ES"/>
      </w:rPr>
      <w:t xml:space="preserve"> S.L. Todos los derechos reservados. </w:t>
    </w:r>
    <w:r w:rsidRPr="00F66229">
      <w:rPr>
        <w:b w:val="0"/>
        <w:i w:val="0"/>
        <w:iCs w:val="0"/>
        <w:color w:val="1E416D"/>
        <w:sz w:val="14"/>
        <w:szCs w:val="14"/>
        <w:lang w:val="es-ES"/>
      </w:rPr>
      <w:t xml:space="preserve">Email: </w:t>
    </w:r>
    <w:r w:rsidRPr="00F66229">
      <w:rPr>
        <w:bCs/>
        <w:i w:val="0"/>
        <w:iCs w:val="0"/>
        <w:color w:val="00C0A7"/>
        <w:sz w:val="14"/>
        <w:szCs w:val="14"/>
        <w:lang w:val="es-ES"/>
      </w:rPr>
      <w:t>global.soporte@atrebo.com</w:t>
    </w:r>
    <w:r w:rsidRPr="00F66229">
      <w:rPr>
        <w:b w:val="0"/>
        <w:i w:val="0"/>
        <w:iCs w:val="0"/>
        <w:color w:val="00C0A7"/>
        <w:sz w:val="16"/>
        <w:szCs w:val="16"/>
        <w:lang w:val="es-E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9C81C" w14:textId="77777777" w:rsidR="001A685B" w:rsidRPr="002033AF" w:rsidRDefault="002033AF" w:rsidP="002033AF">
    <w:pPr>
      <w:pStyle w:val="Portada-Subtitular"/>
      <w:pBdr>
        <w:top w:val="single" w:sz="4" w:space="10" w:color="1E416D"/>
      </w:pBdr>
      <w:spacing w:before="80"/>
      <w:rPr>
        <w:color w:val="00C0A7"/>
        <w:sz w:val="14"/>
        <w:szCs w:val="14"/>
      </w:rPr>
    </w:pPr>
    <w:r w:rsidRPr="00D156C8">
      <w:rPr>
        <w:bCs/>
        <w:color w:val="00C0A7"/>
        <w:sz w:val="14"/>
        <w:szCs w:val="14"/>
        <w:lang w:val="es-ES"/>
      </w:rPr>
      <w:t xml:space="preserve">© </w:t>
    </w:r>
    <w:proofErr w:type="spellStart"/>
    <w:r w:rsidRPr="00D156C8">
      <w:rPr>
        <w:bCs/>
        <w:color w:val="00C0A7"/>
        <w:sz w:val="14"/>
        <w:szCs w:val="14"/>
        <w:lang w:val="es-ES"/>
      </w:rPr>
      <w:t>Atrebo</w:t>
    </w:r>
    <w:proofErr w:type="spellEnd"/>
    <w:r w:rsidRPr="00D156C8">
      <w:rPr>
        <w:bCs/>
        <w:color w:val="00C0A7"/>
        <w:sz w:val="14"/>
        <w:szCs w:val="14"/>
        <w:lang w:val="es-ES"/>
      </w:rPr>
      <w:t xml:space="preserve"> S.L. Todos los derechos reservados. </w:t>
    </w:r>
    <w:r w:rsidRPr="00D97364">
      <w:rPr>
        <w:b w:val="0"/>
        <w:color w:val="1E416D"/>
        <w:sz w:val="14"/>
        <w:szCs w:val="14"/>
      </w:rPr>
      <w:t xml:space="preserve">Email: </w:t>
    </w:r>
    <w:r>
      <w:rPr>
        <w:bCs/>
        <w:color w:val="00C0A7"/>
        <w:sz w:val="14"/>
        <w:szCs w:val="14"/>
      </w:rPr>
      <w:t>global.soporte</w:t>
    </w:r>
    <w:r w:rsidRPr="00D97364">
      <w:rPr>
        <w:bCs/>
        <w:color w:val="00C0A7"/>
        <w:sz w:val="14"/>
        <w:szCs w:val="14"/>
      </w:rPr>
      <w:t>@atrebo.com</w:t>
    </w:r>
    <w:r w:rsidRPr="00D97364">
      <w:rPr>
        <w:b w:val="0"/>
        <w:color w:val="00C0A7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88940" w14:textId="77777777" w:rsidR="001F66FA" w:rsidRDefault="001F66FA" w:rsidP="00542F05">
      <w:r>
        <w:separator/>
      </w:r>
    </w:p>
    <w:p w14:paraId="7B963B1B" w14:textId="77777777" w:rsidR="001F66FA" w:rsidRDefault="001F66FA"/>
    <w:p w14:paraId="4D66795D" w14:textId="77777777" w:rsidR="001F66FA" w:rsidRDefault="001F66FA"/>
  </w:footnote>
  <w:footnote w:type="continuationSeparator" w:id="0">
    <w:p w14:paraId="204F1F82" w14:textId="77777777" w:rsidR="001F66FA" w:rsidRDefault="001F66FA" w:rsidP="00542F05">
      <w:r>
        <w:continuationSeparator/>
      </w:r>
    </w:p>
    <w:p w14:paraId="16788017" w14:textId="77777777" w:rsidR="001F66FA" w:rsidRDefault="001F66FA"/>
    <w:p w14:paraId="27D6BF3C" w14:textId="77777777" w:rsidR="001F66FA" w:rsidRDefault="001F66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C8E09" w14:textId="77777777" w:rsidR="003479C3" w:rsidRDefault="003479C3" w:rsidP="003479C3"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0FA79BF" wp14:editId="141D66F6">
          <wp:simplePos x="0" y="0"/>
          <wp:positionH relativeFrom="column">
            <wp:posOffset>4760722</wp:posOffset>
          </wp:positionH>
          <wp:positionV relativeFrom="paragraph">
            <wp:posOffset>-708660</wp:posOffset>
          </wp:positionV>
          <wp:extent cx="1414145" cy="760730"/>
          <wp:effectExtent l="0" t="0" r="0" b="1270"/>
          <wp:wrapNone/>
          <wp:docPr id="1" name="Imagen 1" descr="Imagen que contiene alimento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alimentos&#10;&#10;Descripción generada automáticamente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760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7ACA"/>
    <w:multiLevelType w:val="hybridMultilevel"/>
    <w:tmpl w:val="806AD832"/>
    <w:lvl w:ilvl="0" w:tplc="5EF07EC2">
      <w:start w:val="1"/>
      <w:numFmt w:val="bullet"/>
      <w:pStyle w:val="cuerpodetexto-LISTA"/>
      <w:lvlText w:val=""/>
      <w:lvlJc w:val="left"/>
      <w:pPr>
        <w:ind w:left="700" w:hanging="416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693F"/>
    <w:multiLevelType w:val="hybridMultilevel"/>
    <w:tmpl w:val="385C97C6"/>
    <w:lvl w:ilvl="0" w:tplc="D8967976">
      <w:start w:val="5"/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B7412"/>
    <w:multiLevelType w:val="multilevel"/>
    <w:tmpl w:val="040A001D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ascii="Montserrat" w:hAnsi="Montserrat" w:hint="default"/>
        <w:b w:val="0"/>
        <w:bCs w:val="0"/>
        <w:i/>
        <w:iCs/>
        <w:color w:val="00B59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DA"/>
    <w:rsid w:val="000040EA"/>
    <w:rsid w:val="00021C6C"/>
    <w:rsid w:val="000262D0"/>
    <w:rsid w:val="00027DDE"/>
    <w:rsid w:val="00030F98"/>
    <w:rsid w:val="000600F8"/>
    <w:rsid w:val="000610CB"/>
    <w:rsid w:val="000842F1"/>
    <w:rsid w:val="000A278F"/>
    <w:rsid w:val="000A5A9D"/>
    <w:rsid w:val="000E1E11"/>
    <w:rsid w:val="000E4481"/>
    <w:rsid w:val="000F3214"/>
    <w:rsid w:val="000F4120"/>
    <w:rsid w:val="001008F6"/>
    <w:rsid w:val="00102221"/>
    <w:rsid w:val="00103BC8"/>
    <w:rsid w:val="001075FE"/>
    <w:rsid w:val="001332E3"/>
    <w:rsid w:val="001366AE"/>
    <w:rsid w:val="00152B83"/>
    <w:rsid w:val="001540D3"/>
    <w:rsid w:val="00155C94"/>
    <w:rsid w:val="001660E0"/>
    <w:rsid w:val="0016786B"/>
    <w:rsid w:val="00177DC7"/>
    <w:rsid w:val="00181337"/>
    <w:rsid w:val="0019481A"/>
    <w:rsid w:val="00195807"/>
    <w:rsid w:val="001A685B"/>
    <w:rsid w:val="001E02D2"/>
    <w:rsid w:val="001F66FA"/>
    <w:rsid w:val="001F7FBB"/>
    <w:rsid w:val="002033AF"/>
    <w:rsid w:val="002438EF"/>
    <w:rsid w:val="002568B8"/>
    <w:rsid w:val="002608DD"/>
    <w:rsid w:val="002622D5"/>
    <w:rsid w:val="00262596"/>
    <w:rsid w:val="00267188"/>
    <w:rsid w:val="0027104B"/>
    <w:rsid w:val="00273D65"/>
    <w:rsid w:val="0028135F"/>
    <w:rsid w:val="00281492"/>
    <w:rsid w:val="0028677E"/>
    <w:rsid w:val="00292EB6"/>
    <w:rsid w:val="002B2FE8"/>
    <w:rsid w:val="002B49CA"/>
    <w:rsid w:val="002C0145"/>
    <w:rsid w:val="002F3BFA"/>
    <w:rsid w:val="002F5DC4"/>
    <w:rsid w:val="002F7B11"/>
    <w:rsid w:val="00305C30"/>
    <w:rsid w:val="00310A43"/>
    <w:rsid w:val="00315184"/>
    <w:rsid w:val="003151A7"/>
    <w:rsid w:val="00326912"/>
    <w:rsid w:val="00330EAE"/>
    <w:rsid w:val="00340985"/>
    <w:rsid w:val="00346C34"/>
    <w:rsid w:val="003479C3"/>
    <w:rsid w:val="00351E5F"/>
    <w:rsid w:val="0035253D"/>
    <w:rsid w:val="003575B9"/>
    <w:rsid w:val="0036104A"/>
    <w:rsid w:val="003720DC"/>
    <w:rsid w:val="00375880"/>
    <w:rsid w:val="003925AD"/>
    <w:rsid w:val="00395232"/>
    <w:rsid w:val="00395A19"/>
    <w:rsid w:val="003A1F64"/>
    <w:rsid w:val="003D1FB5"/>
    <w:rsid w:val="003D5BAB"/>
    <w:rsid w:val="003D7FAE"/>
    <w:rsid w:val="003F6F7C"/>
    <w:rsid w:val="003F74A3"/>
    <w:rsid w:val="004038D5"/>
    <w:rsid w:val="00407327"/>
    <w:rsid w:val="00413BBD"/>
    <w:rsid w:val="004174E6"/>
    <w:rsid w:val="00421901"/>
    <w:rsid w:val="004308FF"/>
    <w:rsid w:val="00433247"/>
    <w:rsid w:val="00433794"/>
    <w:rsid w:val="004377CE"/>
    <w:rsid w:val="00437B44"/>
    <w:rsid w:val="00447301"/>
    <w:rsid w:val="0045349C"/>
    <w:rsid w:val="004535AA"/>
    <w:rsid w:val="00471A41"/>
    <w:rsid w:val="00492AE8"/>
    <w:rsid w:val="00492D58"/>
    <w:rsid w:val="004B35F2"/>
    <w:rsid w:val="004B4A47"/>
    <w:rsid w:val="004C5221"/>
    <w:rsid w:val="004D7FF3"/>
    <w:rsid w:val="004E3B31"/>
    <w:rsid w:val="004F674B"/>
    <w:rsid w:val="00510015"/>
    <w:rsid w:val="00520EDA"/>
    <w:rsid w:val="00527E9B"/>
    <w:rsid w:val="00532B56"/>
    <w:rsid w:val="00541281"/>
    <w:rsid w:val="00542F05"/>
    <w:rsid w:val="00544349"/>
    <w:rsid w:val="00547FE1"/>
    <w:rsid w:val="00566542"/>
    <w:rsid w:val="00575380"/>
    <w:rsid w:val="00581F9F"/>
    <w:rsid w:val="005846E3"/>
    <w:rsid w:val="00594C00"/>
    <w:rsid w:val="005A2D88"/>
    <w:rsid w:val="005A471E"/>
    <w:rsid w:val="005B56CD"/>
    <w:rsid w:val="005D167B"/>
    <w:rsid w:val="005D44B2"/>
    <w:rsid w:val="005E1E29"/>
    <w:rsid w:val="005F13BE"/>
    <w:rsid w:val="00604C91"/>
    <w:rsid w:val="00607F0A"/>
    <w:rsid w:val="00616122"/>
    <w:rsid w:val="00632910"/>
    <w:rsid w:val="006358A6"/>
    <w:rsid w:val="006379A8"/>
    <w:rsid w:val="00637E31"/>
    <w:rsid w:val="006469B1"/>
    <w:rsid w:val="006614D0"/>
    <w:rsid w:val="0066662D"/>
    <w:rsid w:val="006666E5"/>
    <w:rsid w:val="00670ACE"/>
    <w:rsid w:val="00681E09"/>
    <w:rsid w:val="00691218"/>
    <w:rsid w:val="006934E9"/>
    <w:rsid w:val="00693C79"/>
    <w:rsid w:val="006B4F34"/>
    <w:rsid w:val="006B646B"/>
    <w:rsid w:val="006C7A79"/>
    <w:rsid w:val="006E3B2F"/>
    <w:rsid w:val="00703E31"/>
    <w:rsid w:val="007318DE"/>
    <w:rsid w:val="00743033"/>
    <w:rsid w:val="007455A4"/>
    <w:rsid w:val="007477C3"/>
    <w:rsid w:val="00753831"/>
    <w:rsid w:val="00764CB9"/>
    <w:rsid w:val="007734FF"/>
    <w:rsid w:val="0077461C"/>
    <w:rsid w:val="00792EB2"/>
    <w:rsid w:val="0079551A"/>
    <w:rsid w:val="007A3FB4"/>
    <w:rsid w:val="007A4CC6"/>
    <w:rsid w:val="007C3261"/>
    <w:rsid w:val="007C5303"/>
    <w:rsid w:val="007D3E5E"/>
    <w:rsid w:val="007D4224"/>
    <w:rsid w:val="007D71A2"/>
    <w:rsid w:val="007E1227"/>
    <w:rsid w:val="007E1EA4"/>
    <w:rsid w:val="007E2CCF"/>
    <w:rsid w:val="007E431F"/>
    <w:rsid w:val="007E4D54"/>
    <w:rsid w:val="007F0DEB"/>
    <w:rsid w:val="007F4FBD"/>
    <w:rsid w:val="007F7F16"/>
    <w:rsid w:val="008004D6"/>
    <w:rsid w:val="00810A54"/>
    <w:rsid w:val="008127B9"/>
    <w:rsid w:val="0083049E"/>
    <w:rsid w:val="00837DA0"/>
    <w:rsid w:val="00872CC1"/>
    <w:rsid w:val="00893E79"/>
    <w:rsid w:val="00897FC2"/>
    <w:rsid w:val="008A4B64"/>
    <w:rsid w:val="008B0462"/>
    <w:rsid w:val="008B5413"/>
    <w:rsid w:val="008B73B7"/>
    <w:rsid w:val="008C007E"/>
    <w:rsid w:val="008C2481"/>
    <w:rsid w:val="008C4BB9"/>
    <w:rsid w:val="008D0978"/>
    <w:rsid w:val="008E46D6"/>
    <w:rsid w:val="0090108B"/>
    <w:rsid w:val="00901640"/>
    <w:rsid w:val="0090355F"/>
    <w:rsid w:val="00906BC1"/>
    <w:rsid w:val="009206C4"/>
    <w:rsid w:val="009217AC"/>
    <w:rsid w:val="00931421"/>
    <w:rsid w:val="009321FD"/>
    <w:rsid w:val="00943293"/>
    <w:rsid w:val="00944F4A"/>
    <w:rsid w:val="00947F40"/>
    <w:rsid w:val="00950F8B"/>
    <w:rsid w:val="00953A9E"/>
    <w:rsid w:val="009542D4"/>
    <w:rsid w:val="00956255"/>
    <w:rsid w:val="00957FC0"/>
    <w:rsid w:val="009644F6"/>
    <w:rsid w:val="00975432"/>
    <w:rsid w:val="0097667F"/>
    <w:rsid w:val="00986525"/>
    <w:rsid w:val="009A7356"/>
    <w:rsid w:val="009B1940"/>
    <w:rsid w:val="009B6D0B"/>
    <w:rsid w:val="009C01E3"/>
    <w:rsid w:val="009C08B3"/>
    <w:rsid w:val="009C4372"/>
    <w:rsid w:val="009D2816"/>
    <w:rsid w:val="009D450D"/>
    <w:rsid w:val="009E405C"/>
    <w:rsid w:val="00A126DC"/>
    <w:rsid w:val="00A12A46"/>
    <w:rsid w:val="00A1681A"/>
    <w:rsid w:val="00A23E59"/>
    <w:rsid w:val="00A23F6C"/>
    <w:rsid w:val="00A261A8"/>
    <w:rsid w:val="00A35576"/>
    <w:rsid w:val="00A36200"/>
    <w:rsid w:val="00A55610"/>
    <w:rsid w:val="00A74018"/>
    <w:rsid w:val="00A76882"/>
    <w:rsid w:val="00A8159D"/>
    <w:rsid w:val="00AA39FB"/>
    <w:rsid w:val="00AC13F8"/>
    <w:rsid w:val="00AE0B18"/>
    <w:rsid w:val="00AE2CD1"/>
    <w:rsid w:val="00AF2BEE"/>
    <w:rsid w:val="00AF710E"/>
    <w:rsid w:val="00B06C1F"/>
    <w:rsid w:val="00B203EA"/>
    <w:rsid w:val="00B235C3"/>
    <w:rsid w:val="00B24908"/>
    <w:rsid w:val="00B25452"/>
    <w:rsid w:val="00B40D64"/>
    <w:rsid w:val="00B42D18"/>
    <w:rsid w:val="00B52731"/>
    <w:rsid w:val="00B63F5A"/>
    <w:rsid w:val="00B72434"/>
    <w:rsid w:val="00B8145A"/>
    <w:rsid w:val="00B86ADB"/>
    <w:rsid w:val="00B8788A"/>
    <w:rsid w:val="00BB3E5C"/>
    <w:rsid w:val="00BF328F"/>
    <w:rsid w:val="00C002FF"/>
    <w:rsid w:val="00C174DE"/>
    <w:rsid w:val="00C26EC0"/>
    <w:rsid w:val="00C27A77"/>
    <w:rsid w:val="00C374DB"/>
    <w:rsid w:val="00C61872"/>
    <w:rsid w:val="00C63BAE"/>
    <w:rsid w:val="00C8270D"/>
    <w:rsid w:val="00C87F61"/>
    <w:rsid w:val="00C91888"/>
    <w:rsid w:val="00C95D34"/>
    <w:rsid w:val="00CB4752"/>
    <w:rsid w:val="00CB4AA0"/>
    <w:rsid w:val="00CB533B"/>
    <w:rsid w:val="00CC5695"/>
    <w:rsid w:val="00CD1EF9"/>
    <w:rsid w:val="00CE07C0"/>
    <w:rsid w:val="00CE3A73"/>
    <w:rsid w:val="00CE4DB8"/>
    <w:rsid w:val="00CE73C3"/>
    <w:rsid w:val="00CF779F"/>
    <w:rsid w:val="00D018D2"/>
    <w:rsid w:val="00D11DBE"/>
    <w:rsid w:val="00D156C8"/>
    <w:rsid w:val="00D35A58"/>
    <w:rsid w:val="00D37107"/>
    <w:rsid w:val="00D37E9C"/>
    <w:rsid w:val="00D400F1"/>
    <w:rsid w:val="00D429E5"/>
    <w:rsid w:val="00D42F0E"/>
    <w:rsid w:val="00D4363A"/>
    <w:rsid w:val="00D47718"/>
    <w:rsid w:val="00D645BA"/>
    <w:rsid w:val="00D80713"/>
    <w:rsid w:val="00D81E56"/>
    <w:rsid w:val="00D86773"/>
    <w:rsid w:val="00D920D3"/>
    <w:rsid w:val="00DA5D1C"/>
    <w:rsid w:val="00DA708B"/>
    <w:rsid w:val="00DB492A"/>
    <w:rsid w:val="00DC175E"/>
    <w:rsid w:val="00DC55CE"/>
    <w:rsid w:val="00DD0403"/>
    <w:rsid w:val="00DD1082"/>
    <w:rsid w:val="00DD5ADA"/>
    <w:rsid w:val="00DE22EE"/>
    <w:rsid w:val="00DE33B6"/>
    <w:rsid w:val="00DF063B"/>
    <w:rsid w:val="00E03A83"/>
    <w:rsid w:val="00E15B01"/>
    <w:rsid w:val="00E2316C"/>
    <w:rsid w:val="00E243E4"/>
    <w:rsid w:val="00E319FA"/>
    <w:rsid w:val="00E34763"/>
    <w:rsid w:val="00E44DFE"/>
    <w:rsid w:val="00E55D6C"/>
    <w:rsid w:val="00E563C9"/>
    <w:rsid w:val="00E625DE"/>
    <w:rsid w:val="00E66EF9"/>
    <w:rsid w:val="00E703C6"/>
    <w:rsid w:val="00E8175F"/>
    <w:rsid w:val="00E84B5F"/>
    <w:rsid w:val="00E9059C"/>
    <w:rsid w:val="00E919D6"/>
    <w:rsid w:val="00E92846"/>
    <w:rsid w:val="00E93295"/>
    <w:rsid w:val="00E94046"/>
    <w:rsid w:val="00E950C3"/>
    <w:rsid w:val="00EA0A28"/>
    <w:rsid w:val="00ED285B"/>
    <w:rsid w:val="00ED330A"/>
    <w:rsid w:val="00ED3C8E"/>
    <w:rsid w:val="00EE0532"/>
    <w:rsid w:val="00EE20F7"/>
    <w:rsid w:val="00EE6D38"/>
    <w:rsid w:val="00EF6B0F"/>
    <w:rsid w:val="00F007E4"/>
    <w:rsid w:val="00F05221"/>
    <w:rsid w:val="00F226CF"/>
    <w:rsid w:val="00F23058"/>
    <w:rsid w:val="00F2661C"/>
    <w:rsid w:val="00F31E44"/>
    <w:rsid w:val="00F32680"/>
    <w:rsid w:val="00F46A27"/>
    <w:rsid w:val="00F66229"/>
    <w:rsid w:val="00F76D55"/>
    <w:rsid w:val="00F83A7D"/>
    <w:rsid w:val="00F90672"/>
    <w:rsid w:val="00F92EE5"/>
    <w:rsid w:val="00FA71A0"/>
    <w:rsid w:val="00FE2044"/>
    <w:rsid w:val="00FE5AAE"/>
    <w:rsid w:val="00FF2803"/>
    <w:rsid w:val="00F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E8CB04"/>
  <w15:docId w15:val="{9387C37A-1297-48DF-B632-3235BCA7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DC"/>
    <w:rsid w:val="00030F9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Ttulo1">
    <w:name w:val="heading 1"/>
    <w:basedOn w:val="Normal"/>
    <w:next w:val="Normal"/>
    <w:link w:val="Ttulo1Car"/>
    <w:uiPriority w:val="9"/>
    <w:rsid w:val="002F5D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D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F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5DC4"/>
    <w:rPr>
      <w:color w:val="0563C1" w:themeColor="hyperlink"/>
      <w:u w:val="single"/>
    </w:rPr>
  </w:style>
  <w:style w:type="paragraph" w:styleId="TDC2">
    <w:name w:val="toc 2"/>
    <w:next w:val="Normal"/>
    <w:autoRedefine/>
    <w:uiPriority w:val="39"/>
    <w:unhideWhenUsed/>
    <w:rsid w:val="007C3261"/>
    <w:pPr>
      <w:spacing w:after="100"/>
      <w:ind w:left="220"/>
    </w:pPr>
    <w:rPr>
      <w:rFonts w:ascii="Montserrat Light" w:hAnsi="Montserrat Light"/>
      <w:i/>
      <w:iCs/>
      <w:caps/>
      <w:color w:val="00B596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2B49CA"/>
    <w:pPr>
      <w:spacing w:before="240" w:after="240"/>
    </w:pPr>
    <w:rPr>
      <w:i/>
      <w:iCs/>
      <w:caps/>
      <w:color w:val="18315A"/>
    </w:rPr>
  </w:style>
  <w:style w:type="paragraph" w:styleId="TDC3">
    <w:name w:val="toc 3"/>
    <w:basedOn w:val="Normal"/>
    <w:next w:val="Normal"/>
    <w:autoRedefine/>
    <w:uiPriority w:val="39"/>
    <w:unhideWhenUsed/>
    <w:rsid w:val="002F5DC4"/>
    <w:pPr>
      <w:ind w:left="440"/>
    </w:pPr>
    <w:rPr>
      <w:i/>
    </w:rPr>
  </w:style>
  <w:style w:type="character" w:customStyle="1" w:styleId="Ttulo1Car">
    <w:name w:val="Título 1 Car"/>
    <w:basedOn w:val="Fuentedeprrafopredeter"/>
    <w:link w:val="Ttulo1"/>
    <w:uiPriority w:val="9"/>
    <w:rsid w:val="002F5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Estilo3">
    <w:name w:val="Estilo3"/>
    <w:basedOn w:val="Sinlista"/>
    <w:uiPriority w:val="99"/>
    <w:rsid w:val="00607F0A"/>
    <w:pPr>
      <w:numPr>
        <w:numId w:val="2"/>
      </w:numPr>
    </w:pPr>
  </w:style>
  <w:style w:type="table" w:customStyle="1" w:styleId="Tablaconcuadrcula4-nfasis31">
    <w:name w:val="Tabla con cuadrícula 4 - Énfasis 31"/>
    <w:basedOn w:val="Tablanormal"/>
    <w:uiPriority w:val="49"/>
    <w:rsid w:val="002F5D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2F5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REE">
    <w:name w:val="TREE"/>
    <w:basedOn w:val="Tablanormal"/>
    <w:next w:val="Tablaconcuadrcula4-nfasis31"/>
    <w:uiPriority w:val="49"/>
    <w:rsid w:val="00AF710E"/>
    <w:pPr>
      <w:spacing w:after="0" w:line="240" w:lineRule="auto"/>
    </w:pPr>
    <w:rPr>
      <w:rFonts w:ascii="Montserrat" w:eastAsia="Calibri" w:hAnsi="Montserrat" w:cs="Times New Roman"/>
    </w:rPr>
    <w:tblPr>
      <w:tblStyleRowBandSize w:val="1"/>
      <w:tblStyleCol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542F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dice">
    <w:name w:val="Índice"/>
    <w:basedOn w:val="Portada-Subtitular"/>
    <w:rsid w:val="00566542"/>
  </w:style>
  <w:style w:type="character" w:styleId="Nmerodepgina">
    <w:name w:val="page number"/>
    <w:basedOn w:val="Fuentedeprrafopredeter"/>
    <w:uiPriority w:val="99"/>
    <w:semiHidden/>
    <w:unhideWhenUsed/>
    <w:rsid w:val="006B4F34"/>
  </w:style>
  <w:style w:type="paragraph" w:styleId="Sinespaciado">
    <w:name w:val="No Spacing"/>
    <w:uiPriority w:val="1"/>
    <w:rsid w:val="00ED3C8E"/>
    <w:pPr>
      <w:spacing w:after="0" w:line="240" w:lineRule="auto"/>
    </w:pPr>
    <w:rPr>
      <w:rFonts w:eastAsiaTheme="minorEastAsia"/>
      <w:lang w:val="en-US" w:eastAsia="zh-CN"/>
    </w:rPr>
  </w:style>
  <w:style w:type="table" w:customStyle="1" w:styleId="Tabladelista2-nfasis31">
    <w:name w:val="Tabla de lista 2 - Énfasis 31"/>
    <w:basedOn w:val="Tablanormal"/>
    <w:uiPriority w:val="47"/>
    <w:rsid w:val="004377C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4377C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4377C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1">
    <w:name w:val="Tabla de lista 7 con colores1"/>
    <w:basedOn w:val="Tablanormal"/>
    <w:uiPriority w:val="52"/>
    <w:rsid w:val="004377C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4377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4377C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21">
    <w:name w:val="Tabla de lista 21"/>
    <w:basedOn w:val="Tablanormal"/>
    <w:uiPriority w:val="47"/>
    <w:rsid w:val="004377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4377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41">
    <w:name w:val="Tabla de lista 41"/>
    <w:basedOn w:val="Tablanormal"/>
    <w:uiPriority w:val="49"/>
    <w:rsid w:val="004377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51">
    <w:name w:val="Tabla de lista 4 - Énfasis 51"/>
    <w:aliases w:val="Título TABLA"/>
    <w:basedOn w:val="Tablanormal"/>
    <w:uiPriority w:val="49"/>
    <w:rsid w:val="004377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ubt1TDC">
    <w:name w:val="Subt 1 TDC"/>
    <w:qFormat/>
    <w:rsid w:val="00566542"/>
    <w:pPr>
      <w:keepNext/>
      <w:keepLines/>
      <w:tabs>
        <w:tab w:val="left" w:pos="6"/>
      </w:tabs>
      <w:spacing w:before="200" w:after="200" w:line="257" w:lineRule="auto"/>
      <w:outlineLvl w:val="1"/>
    </w:pPr>
    <w:rPr>
      <w:rFonts w:ascii="Montserrat ExtraBold" w:eastAsia="Times New Roman" w:hAnsi="Montserrat ExtraBold" w:cs="Times New Roman"/>
      <w:caps/>
      <w:color w:val="00B596"/>
      <w:sz w:val="24"/>
      <w:szCs w:val="26"/>
    </w:rPr>
  </w:style>
  <w:style w:type="paragraph" w:customStyle="1" w:styleId="Ttulo10">
    <w:name w:val="Título1"/>
    <w:qFormat/>
    <w:rsid w:val="00E92846"/>
    <w:pPr>
      <w:keepNext/>
      <w:keepLines/>
      <w:pBdr>
        <w:bottom w:val="single" w:sz="2" w:space="6" w:color="00B596"/>
      </w:pBdr>
      <w:spacing w:before="440" w:after="120" w:line="257" w:lineRule="auto"/>
      <w:outlineLvl w:val="0"/>
    </w:pPr>
    <w:rPr>
      <w:rFonts w:ascii="Montserrat ExtraBold" w:eastAsia="Times New Roman" w:hAnsi="Montserrat ExtraBold" w:cs="Times New Roman"/>
      <w:b/>
      <w:caps/>
      <w:color w:val="18315A"/>
      <w:szCs w:val="32"/>
    </w:rPr>
  </w:style>
  <w:style w:type="paragraph" w:customStyle="1" w:styleId="Cuerpodetexto">
    <w:name w:val="Cuerpo de texto"/>
    <w:qFormat/>
    <w:rsid w:val="00D81E56"/>
    <w:pPr>
      <w:spacing w:line="256" w:lineRule="auto"/>
      <w:jc w:val="both"/>
    </w:pPr>
    <w:rPr>
      <w:rFonts w:ascii="Montserrat Light" w:eastAsia="Calibri" w:hAnsi="Montserrat Light" w:cs="Times New Roman"/>
      <w:iCs/>
      <w:sz w:val="20"/>
    </w:rPr>
  </w:style>
  <w:style w:type="paragraph" w:customStyle="1" w:styleId="cuerpodetexto-LISTA">
    <w:name w:val="cuerpo de texto-LISTA"/>
    <w:basedOn w:val="Cuerpodetexto"/>
    <w:qFormat/>
    <w:rsid w:val="008C2481"/>
    <w:pPr>
      <w:numPr>
        <w:numId w:val="1"/>
      </w:numPr>
      <w:spacing w:before="120" w:after="120" w:line="240" w:lineRule="auto"/>
      <w:ind w:left="698" w:hanging="414"/>
      <w:jc w:val="left"/>
    </w:pPr>
    <w:rPr>
      <w:iCs w:val="0"/>
    </w:rPr>
  </w:style>
  <w:style w:type="table" w:customStyle="1" w:styleId="Estilo1">
    <w:name w:val="Estilo1"/>
    <w:basedOn w:val="Tablanormal"/>
    <w:uiPriority w:val="99"/>
    <w:rsid w:val="004D7FF3"/>
    <w:pPr>
      <w:spacing w:after="0" w:line="240" w:lineRule="auto"/>
    </w:pPr>
    <w:tblPr/>
  </w:style>
  <w:style w:type="table" w:styleId="Tablaconcuadrcula">
    <w:name w:val="Table Grid"/>
    <w:basedOn w:val="Tablanormal"/>
    <w:uiPriority w:val="59"/>
    <w:rsid w:val="004D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4">
    <w:name w:val="toc 4"/>
    <w:basedOn w:val="Normal"/>
    <w:next w:val="Normal"/>
    <w:autoRedefine/>
    <w:uiPriority w:val="39"/>
    <w:unhideWhenUsed/>
    <w:rsid w:val="00471A41"/>
    <w:pPr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71A41"/>
    <w:pPr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71A41"/>
    <w:pPr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71A41"/>
    <w:pPr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71A41"/>
    <w:pPr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71A41"/>
    <w:pPr>
      <w:ind w:left="1760"/>
    </w:pPr>
    <w:rPr>
      <w:sz w:val="18"/>
      <w:szCs w:val="18"/>
    </w:rPr>
  </w:style>
  <w:style w:type="table" w:customStyle="1" w:styleId="Estilo2">
    <w:name w:val="Estilo2"/>
    <w:basedOn w:val="Tablanormal"/>
    <w:uiPriority w:val="99"/>
    <w:rsid w:val="00A126DC"/>
    <w:pPr>
      <w:spacing w:after="0" w:line="240" w:lineRule="auto"/>
    </w:pPr>
    <w:tblPr/>
  </w:style>
  <w:style w:type="table" w:customStyle="1" w:styleId="TablaCabeceraAzul">
    <w:name w:val="Tabla Cabecera Azul"/>
    <w:basedOn w:val="Tablanormal"/>
    <w:uiPriority w:val="99"/>
    <w:rsid w:val="00A126DC"/>
    <w:pPr>
      <w:spacing w:after="0" w:line="240" w:lineRule="auto"/>
    </w:pPr>
    <w:tblPr/>
  </w:style>
  <w:style w:type="paragraph" w:customStyle="1" w:styleId="TDCTREE">
    <w:name w:val="TDC TREE"/>
    <w:rsid w:val="0027104B"/>
    <w:rPr>
      <w:rFonts w:ascii="Montserrat Light" w:hAnsi="Montserrat Light"/>
      <w:i/>
      <w:iCs/>
      <w:color w:val="00B596"/>
    </w:rPr>
  </w:style>
  <w:style w:type="table" w:customStyle="1" w:styleId="Tablaconcuadrcula4-nfasis310">
    <w:name w:val="Tabla con cuadrícula 4 - Énfasis 31"/>
    <w:basedOn w:val="Tablanormal"/>
    <w:next w:val="Tablaconcuadrcula4-nfasis31"/>
    <w:uiPriority w:val="49"/>
    <w:rsid w:val="0040732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ENCABEZADOTABLA">
    <w:name w:val="ENCABEZADO TABLA"/>
    <w:rsid w:val="00407327"/>
    <w:pPr>
      <w:spacing w:after="0" w:line="240" w:lineRule="auto"/>
    </w:pPr>
    <w:rPr>
      <w:rFonts w:ascii="Source Sans Pro" w:eastAsia="Calibri" w:hAnsi="Source Sans Pro" w:cs="Times New Roman"/>
      <w:caps/>
      <w:color w:val="FFFFFF" w:themeColor="background1"/>
      <w:sz w:val="24"/>
    </w:rPr>
  </w:style>
  <w:style w:type="table" w:customStyle="1" w:styleId="Atrebo-Simple">
    <w:name w:val="Atrebo-Simple"/>
    <w:basedOn w:val="Atrebo-Colores-Alternos"/>
    <w:uiPriority w:val="99"/>
    <w:rsid w:val="00E55D6C"/>
    <w:tblPr/>
    <w:tcPr>
      <w:shd w:val="clear" w:color="auto" w:fill="auto"/>
    </w:tcPr>
    <w:tblStylePr w:type="firstRow">
      <w:rPr>
        <w:rFonts w:ascii="Montserrat Light" w:hAnsi="Montserrat Light"/>
        <w:b w:val="0"/>
        <w:i w:val="0"/>
      </w:rPr>
      <w:tblPr/>
      <w:tcPr>
        <w:shd w:val="clear" w:color="auto" w:fill="1E416D"/>
      </w:tcPr>
    </w:tblStylePr>
    <w:tblStylePr w:type="band2Horz">
      <w:pPr>
        <w:wordWrap/>
        <w:spacing w:beforeLines="0" w:afterLines="0" w:line="240" w:lineRule="auto"/>
      </w:pPr>
      <w:tblPr/>
      <w:tcPr>
        <w:shd w:val="clear" w:color="auto" w:fill="EAF2F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332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3247"/>
    <w:rPr>
      <w:rFonts w:ascii="Montserrat Light" w:hAnsi="Montserrat Light"/>
      <w:i/>
      <w:iCs/>
      <w:color w:val="00B59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D1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D1C"/>
    <w:rPr>
      <w:rFonts w:ascii="Times New Roman" w:hAnsi="Times New Roman" w:cs="Times New Roman"/>
      <w:i/>
      <w:iCs/>
      <w:color w:val="00B596"/>
      <w:sz w:val="18"/>
      <w:szCs w:val="18"/>
    </w:rPr>
  </w:style>
  <w:style w:type="paragraph" w:styleId="Prrafodelista">
    <w:name w:val="List Paragraph"/>
    <w:basedOn w:val="Normal"/>
    <w:uiPriority w:val="34"/>
    <w:rsid w:val="003F74A3"/>
    <w:pPr>
      <w:ind w:left="720"/>
      <w:contextualSpacing/>
    </w:pPr>
    <w:rPr>
      <w:rFonts w:asciiTheme="minorHAnsi" w:hAnsiTheme="minorHAnsi"/>
      <w:i/>
      <w:iCs/>
    </w:rPr>
  </w:style>
  <w:style w:type="character" w:customStyle="1" w:styleId="TDC1Car">
    <w:name w:val="TDC 1 Car"/>
    <w:basedOn w:val="Fuentedeprrafopredeter"/>
    <w:link w:val="TDC1"/>
    <w:uiPriority w:val="39"/>
    <w:rsid w:val="00944F4A"/>
    <w:rPr>
      <w:rFonts w:ascii="Montserrat Light" w:hAnsi="Montserrat Light"/>
      <w:caps/>
      <w:color w:val="18315A"/>
    </w:rPr>
  </w:style>
  <w:style w:type="paragraph" w:customStyle="1" w:styleId="TtuloLista">
    <w:name w:val="Título Lista"/>
    <w:basedOn w:val="Cuerpodetexto"/>
    <w:qFormat/>
    <w:rsid w:val="00566542"/>
    <w:rPr>
      <w:rFonts w:ascii="Montserrat" w:hAnsi="Montserrat"/>
      <w:bCs/>
      <w:iCs w:val="0"/>
      <w:caps/>
      <w:color w:val="18315A"/>
      <w:sz w:val="18"/>
      <w:lang w:val="pt"/>
    </w:rPr>
  </w:style>
  <w:style w:type="table" w:customStyle="1" w:styleId="Tablaconcuadrcula4-nfasis11">
    <w:name w:val="Tabla con cuadrícula 4 - Énfasis 11"/>
    <w:aliases w:val="ATREBO-TREE"/>
    <w:basedOn w:val="Tablanormal"/>
    <w:uiPriority w:val="49"/>
    <w:rsid w:val="00792EB2"/>
    <w:pPr>
      <w:spacing w:before="80" w:after="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1E416D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blPr/>
      <w:tcPr>
        <w:shd w:val="clear" w:color="auto" w:fill="EEF4FF"/>
      </w:tcPr>
    </w:tblStylePr>
  </w:style>
  <w:style w:type="paragraph" w:customStyle="1" w:styleId="Portada-Subtitular">
    <w:name w:val="Portada-Subtitular"/>
    <w:basedOn w:val="Normal"/>
    <w:rsid w:val="00632910"/>
    <w:pPr>
      <w:spacing w:after="40"/>
    </w:pPr>
    <w:rPr>
      <w:rFonts w:ascii="Montserrat" w:hAnsi="Montserrat"/>
      <w:b/>
      <w:i/>
      <w:iCs/>
      <w:color w:val="18315A"/>
      <w:sz w:val="28"/>
      <w:szCs w:val="28"/>
    </w:rPr>
  </w:style>
  <w:style w:type="paragraph" w:customStyle="1" w:styleId="Portada-Fecha">
    <w:name w:val="Portada-Fecha"/>
    <w:basedOn w:val="Normal"/>
    <w:rsid w:val="00632910"/>
    <w:rPr>
      <w:rFonts w:ascii="Montserrat" w:hAnsi="Montserrat"/>
      <w:b/>
      <w:i/>
      <w:sz w:val="20"/>
    </w:rPr>
  </w:style>
  <w:style w:type="paragraph" w:customStyle="1" w:styleId="Sub3">
    <w:name w:val="Sub 3"/>
    <w:basedOn w:val="Cuerpodetexto"/>
    <w:qFormat/>
    <w:rsid w:val="00A23E59"/>
    <w:pPr>
      <w:spacing w:before="320" w:after="240" w:line="257" w:lineRule="auto"/>
    </w:pPr>
    <w:rPr>
      <w:rFonts w:ascii="Montserrat ExtraBold" w:hAnsi="Montserrat ExtraBold"/>
      <w:b/>
      <w:color w:val="00C0A7"/>
    </w:rPr>
  </w:style>
  <w:style w:type="paragraph" w:customStyle="1" w:styleId="Encabezado-TABLA">
    <w:name w:val="Encabezado-TABLA"/>
    <w:basedOn w:val="Normal"/>
    <w:rsid w:val="00837DA0"/>
    <w:rPr>
      <w:rFonts w:ascii="Montserrat" w:eastAsia="Calibri" w:hAnsi="Montserrat"/>
      <w:b/>
      <w:bCs/>
      <w:i/>
      <w:color w:val="FFFFFF"/>
      <w:sz w:val="18"/>
    </w:rPr>
  </w:style>
  <w:style w:type="paragraph" w:customStyle="1" w:styleId="CuerpodeTexto-Tabla">
    <w:name w:val="Cuerpo de Texto-Tabla"/>
    <w:basedOn w:val="Normal"/>
    <w:rsid w:val="00837DA0"/>
    <w:rPr>
      <w:rFonts w:ascii="Source Sans Pro" w:eastAsia="Calibri" w:hAnsi="Source Sans Pro"/>
      <w:bCs/>
      <w:i/>
      <w:iCs/>
      <w:color w:val="000000" w:themeColor="text1"/>
      <w:sz w:val="18"/>
    </w:rPr>
  </w:style>
  <w:style w:type="paragraph" w:customStyle="1" w:styleId="Sub2">
    <w:name w:val="Sub 2"/>
    <w:next w:val="Cuerpodetexto"/>
    <w:link w:val="Sub2Car"/>
    <w:qFormat/>
    <w:rsid w:val="00566542"/>
    <w:pPr>
      <w:spacing w:before="120" w:after="120"/>
    </w:pPr>
    <w:rPr>
      <w:rFonts w:ascii="Montserrat ExtraBold" w:hAnsi="Montserrat ExtraBold" w:cs="Times New Roman (Cuerpo en alfa"/>
      <w:caps/>
      <w:color w:val="1E416D"/>
      <w:sz w:val="20"/>
    </w:rPr>
  </w:style>
  <w:style w:type="character" w:customStyle="1" w:styleId="Sub2Car">
    <w:name w:val="Sub 2 Car"/>
    <w:basedOn w:val="TDC1Car"/>
    <w:link w:val="Sub2"/>
    <w:rsid w:val="00566542"/>
    <w:rPr>
      <w:rFonts w:ascii="Montserrat ExtraBold" w:hAnsi="Montserrat ExtraBold" w:cs="Times New Roman (Cuerpo en alfa"/>
      <w:caps/>
      <w:color w:val="1E416D"/>
      <w:sz w:val="20"/>
    </w:rPr>
  </w:style>
  <w:style w:type="table" w:customStyle="1" w:styleId="Estilo4">
    <w:name w:val="Estilo4"/>
    <w:basedOn w:val="Tablanormal"/>
    <w:uiPriority w:val="99"/>
    <w:rsid w:val="006469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pPr>
        <w:jc w:val="left"/>
      </w:pPr>
      <w:rPr>
        <w:rFonts w:ascii="Source Sans Pro" w:hAnsi="Source Sans Pro"/>
        <w:b w:val="0"/>
        <w:i w:val="0"/>
        <w:color w:val="FFFFFF" w:themeColor="background1"/>
      </w:rPr>
      <w:tblPr/>
      <w:tcPr>
        <w:shd w:val="clear" w:color="auto" w:fill="172F5B"/>
      </w:tcPr>
    </w:tblStylePr>
  </w:style>
  <w:style w:type="table" w:customStyle="1" w:styleId="Tabladecuadrcula31">
    <w:name w:val="Tabla de cuadrícula 31"/>
    <w:basedOn w:val="Tablanormal"/>
    <w:uiPriority w:val="48"/>
    <w:rsid w:val="00872C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2-nfasis51">
    <w:name w:val="Tabla con cuadrícula 2 - Énfasis 51"/>
    <w:basedOn w:val="Tablanormal"/>
    <w:uiPriority w:val="47"/>
    <w:rsid w:val="00872CC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872CC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21">
    <w:name w:val="Tabla de cuadrícula 21"/>
    <w:basedOn w:val="Tablanormal"/>
    <w:uiPriority w:val="47"/>
    <w:rsid w:val="00872C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trebo-Colores-Alternos">
    <w:name w:val="Atrebo-Colores-Alternos"/>
    <w:basedOn w:val="Tablanormal"/>
    <w:uiPriority w:val="99"/>
    <w:rsid w:val="008C007E"/>
    <w:pPr>
      <w:spacing w:before="40" w:after="40" w:line="240" w:lineRule="auto"/>
    </w:pPr>
    <w:rPr>
      <w:rFonts w:ascii="Montserrat Light" w:hAnsi="Montserrat Light"/>
      <w:sz w:val="21"/>
    </w:rPr>
    <w:tblPr>
      <w:tblStyleRowBandSize w:val="1"/>
      <w:tblBorders>
        <w:top w:val="single" w:sz="4" w:space="0" w:color="1E416D"/>
        <w:left w:val="single" w:sz="4" w:space="0" w:color="1E416D"/>
        <w:bottom w:val="single" w:sz="4" w:space="0" w:color="1E416D"/>
        <w:right w:val="single" w:sz="4" w:space="0" w:color="1E416D"/>
        <w:insideH w:val="single" w:sz="4" w:space="0" w:color="1E416D"/>
        <w:insideV w:val="single" w:sz="4" w:space="0" w:color="1E416D"/>
      </w:tblBorders>
    </w:tblPr>
    <w:tcPr>
      <w:shd w:val="clear" w:color="auto" w:fill="auto"/>
      <w:vAlign w:val="center"/>
    </w:tcPr>
    <w:tblStylePr w:type="firstRow">
      <w:rPr>
        <w:rFonts w:ascii="Montserrat Light" w:hAnsi="Montserrat Light"/>
        <w:b w:val="0"/>
        <w:i w:val="0"/>
      </w:rPr>
      <w:tblPr/>
      <w:tcPr>
        <w:shd w:val="clear" w:color="auto" w:fill="1E416D"/>
      </w:tcPr>
    </w:tblStylePr>
  </w:style>
  <w:style w:type="paragraph" w:customStyle="1" w:styleId="Tabla-CuerpodeTexto">
    <w:name w:val="Tabla-Cuerpo de Texto"/>
    <w:basedOn w:val="Cuerpodetexto"/>
    <w:qFormat/>
    <w:rsid w:val="00A23E59"/>
    <w:pPr>
      <w:jc w:val="left"/>
    </w:pPr>
    <w:rPr>
      <w:sz w:val="18"/>
    </w:rPr>
  </w:style>
  <w:style w:type="paragraph" w:styleId="Piedepgina">
    <w:name w:val="footer"/>
    <w:basedOn w:val="Normal"/>
    <w:link w:val="PiedepginaCar"/>
    <w:uiPriority w:val="99"/>
    <w:semiHidden/>
    <w:unhideWhenUsed/>
    <w:rsid w:val="002033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33AF"/>
    <w:rPr>
      <w:rFonts w:ascii="Montserrat Light" w:hAnsi="Montserrat Light"/>
      <w:i/>
      <w:iCs/>
      <w:color w:val="00B596"/>
    </w:rPr>
  </w:style>
  <w:style w:type="table" w:customStyle="1" w:styleId="Atrebo-Compuesta">
    <w:name w:val="Atrebo-Compuesta"/>
    <w:basedOn w:val="Atrebo-Simple"/>
    <w:uiPriority w:val="99"/>
    <w:rsid w:val="00547FE1"/>
    <w:tblPr/>
    <w:tcPr>
      <w:shd w:val="clear" w:color="auto" w:fill="auto"/>
    </w:tcPr>
    <w:tblStylePr w:type="firstRow">
      <w:rPr>
        <w:rFonts w:ascii="Montserrat Light" w:hAnsi="Montserrat Light"/>
        <w:b w:val="0"/>
        <w:i w:val="0"/>
      </w:rPr>
      <w:tblPr/>
      <w:tcPr>
        <w:shd w:val="clear" w:color="auto" w:fill="1E416D"/>
      </w:tcPr>
    </w:tblStylePr>
    <w:tblStylePr w:type="firstCol">
      <w:rPr>
        <w:color w:val="auto"/>
      </w:rPr>
      <w:tblPr/>
      <w:tcPr>
        <w:shd w:val="clear" w:color="auto" w:fill="00C0A7"/>
      </w:tcPr>
    </w:tblStylePr>
    <w:tblStylePr w:type="band2Horz">
      <w:pPr>
        <w:wordWrap/>
        <w:spacing w:beforeLines="0" w:afterLines="0" w:line="240" w:lineRule="auto"/>
      </w:pPr>
      <w:tblPr/>
      <w:tcPr>
        <w:shd w:val="clear" w:color="auto" w:fill="EAF2FF"/>
      </w:tcPr>
    </w:tblStylePr>
  </w:style>
  <w:style w:type="table" w:customStyle="1" w:styleId="Atrebo-Compuesta-Alterna">
    <w:name w:val="Atrebo-Compuesta-Alterna"/>
    <w:basedOn w:val="Atrebo-Compuesta"/>
    <w:uiPriority w:val="99"/>
    <w:rsid w:val="002033AF"/>
    <w:pPr>
      <w:spacing w:after="0"/>
    </w:pPr>
    <w:tblPr/>
    <w:tcPr>
      <w:shd w:val="clear" w:color="auto" w:fill="auto"/>
    </w:tcPr>
    <w:tblStylePr w:type="firstRow">
      <w:rPr>
        <w:rFonts w:ascii="Montserrat Light" w:hAnsi="Montserrat Light"/>
        <w:b w:val="0"/>
        <w:i w:val="0"/>
      </w:rPr>
      <w:tblPr/>
      <w:tcPr>
        <w:shd w:val="clear" w:color="auto" w:fill="1E416D"/>
      </w:tcPr>
    </w:tblStylePr>
    <w:tblStylePr w:type="firstCol">
      <w:rPr>
        <w:color w:val="auto"/>
      </w:rPr>
      <w:tblPr/>
      <w:tcPr>
        <w:shd w:val="clear" w:color="auto" w:fill="00C0A7"/>
      </w:tcPr>
    </w:tblStylePr>
    <w:tblStylePr w:type="band2Horz">
      <w:pPr>
        <w:wordWrap/>
        <w:spacing w:beforeLines="0" w:afterLines="0" w:line="240" w:lineRule="auto"/>
      </w:pPr>
      <w:tblPr/>
      <w:tcPr>
        <w:shd w:val="clear" w:color="auto" w:fill="EAF2FF"/>
      </w:tcPr>
    </w:tblStylePr>
  </w:style>
  <w:style w:type="character" w:customStyle="1" w:styleId="NegritaAzul">
    <w:name w:val="Negrita Azul"/>
    <w:basedOn w:val="Fuentedeprrafopredeter"/>
    <w:uiPriority w:val="1"/>
    <w:qFormat/>
    <w:rsid w:val="00AE2CD1"/>
    <w:rPr>
      <w:rFonts w:ascii="Montserrat" w:hAnsi="Montserrat"/>
      <w:b/>
      <w:i w:val="0"/>
      <w:color w:val="1E416D"/>
      <w:sz w:val="20"/>
    </w:rPr>
  </w:style>
  <w:style w:type="character" w:customStyle="1" w:styleId="NegritaVerde">
    <w:name w:val="Negrita Verde"/>
    <w:basedOn w:val="NegritaAzul"/>
    <w:uiPriority w:val="1"/>
    <w:qFormat/>
    <w:rsid w:val="00AE2CD1"/>
    <w:rPr>
      <w:rFonts w:ascii="Montserrat" w:hAnsi="Montserrat"/>
      <w:b/>
      <w:i w:val="0"/>
      <w:color w:val="00C0A7"/>
      <w:sz w:val="20"/>
    </w:rPr>
  </w:style>
  <w:style w:type="paragraph" w:customStyle="1" w:styleId="Sub2-Tablas">
    <w:name w:val="Sub2-Tablas"/>
    <w:basedOn w:val="Sub2"/>
    <w:qFormat/>
    <w:rsid w:val="00F32680"/>
    <w:pPr>
      <w:spacing w:line="240" w:lineRule="auto"/>
      <w:jc w:val="center"/>
    </w:pPr>
    <w:rPr>
      <w:color w:val="FFFFFF" w:themeColor="background1"/>
    </w:rPr>
  </w:style>
  <w:style w:type="paragraph" w:customStyle="1" w:styleId="Body">
    <w:name w:val="Body"/>
    <w:autoRedefine/>
    <w:rsid w:val="007E1227"/>
    <w:pPr>
      <w:spacing w:before="120" w:after="0" w:line="312" w:lineRule="auto"/>
    </w:pPr>
    <w:rPr>
      <w:rFonts w:ascii="Helvetica Neue Light" w:eastAsia="Arial Unicode MS" w:hAnsi="Helvetica Neue Light" w:cs="Arial Unicode MS"/>
      <w:noProof/>
      <w:color w:val="000000"/>
      <w:sz w:val="20"/>
      <w:szCs w:val="20"/>
      <w:bdr w:val="nil"/>
      <w:lang w:eastAsia="es-ES"/>
    </w:rPr>
  </w:style>
  <w:style w:type="paragraph" w:styleId="NormalWeb">
    <w:name w:val="Normal (Web)"/>
    <w:basedOn w:val="Normal"/>
    <w:uiPriority w:val="99"/>
    <w:unhideWhenUsed/>
    <w:rsid w:val="007E12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ES" w:eastAsia="es-ES"/>
    </w:rPr>
  </w:style>
  <w:style w:type="table" w:customStyle="1" w:styleId="Tabla-Sin-Cabecera">
    <w:name w:val="Tabla-Sin-Cabecera"/>
    <w:basedOn w:val="Tablanormal"/>
    <w:uiPriority w:val="99"/>
    <w:rsid w:val="003479C3"/>
    <w:pPr>
      <w:spacing w:after="0" w:line="240" w:lineRule="auto"/>
    </w:pPr>
    <w:tblPr/>
    <w:tblStylePr w:type="firstRow">
      <w:rPr>
        <w:color w:val="FFFFFF" w:themeColor="background1"/>
      </w:rPr>
    </w:tblStylePr>
  </w:style>
  <w:style w:type="character" w:customStyle="1" w:styleId="x-label-value">
    <w:name w:val="x-label-value"/>
    <w:basedOn w:val="Fuentedeprrafopredeter"/>
    <w:rsid w:val="0015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.poch\Downloads\TREE-plantilla%20de%20tests%20de%20valid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685BC4-2F60-4D26-A6D7-C7AAB99BC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TREE-plantilla de tests de validacion</Template>
  <TotalTime>176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TREE-ERS-</vt:lpstr>
    </vt:vector>
  </TitlesOfParts>
  <Company/>
  <LinksUpToDate>false</LinksUpToDate>
  <CharactersWithSpaces>1482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TREE-ERS-</dc:title>
  <dc:creator>Ramon Poch</dc:creator>
  <cp:lastModifiedBy>Ramon Poch</cp:lastModifiedBy>
  <cp:revision>19</cp:revision>
  <cp:lastPrinted>2019-12-11T13:52:00Z</cp:lastPrinted>
  <dcterms:created xsi:type="dcterms:W3CDTF">2020-09-09T09:15:00Z</dcterms:created>
  <dcterms:modified xsi:type="dcterms:W3CDTF">2021-10-29T07:14:00Z</dcterms:modified>
</cp:coreProperties>
</file>